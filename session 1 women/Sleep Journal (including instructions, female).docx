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718" w:type="dxa"/>
        <w:tblInd w:w="-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front and back cover of booklet"/>
      </w:tblPr>
      <w:tblGrid>
        <w:gridCol w:w="9530"/>
        <w:gridCol w:w="1329"/>
        <w:gridCol w:w="1329"/>
        <w:gridCol w:w="9530"/>
      </w:tblGrid>
      <w:tr w:rsidR="009C1680" w:rsidRPr="008E2F86" w:rsidTr="00573F7A">
        <w:trPr>
          <w:trHeight w:hRule="exact" w:val="13383"/>
        </w:trPr>
        <w:tc>
          <w:tcPr>
            <w:tcW w:w="9530" w:type="dxa"/>
          </w:tcPr>
          <w:p w:rsidR="00D75A4E" w:rsidRPr="008E2F86" w:rsidRDefault="00D75A4E" w:rsidP="00D75A4E">
            <w:pPr>
              <w:pStyle w:val="NoSpacing"/>
              <w:jc w:val="center"/>
              <w:rPr>
                <w:rFonts w:ascii="Arial" w:hAnsi="Arial" w:cs="Arial"/>
                <w:color w:val="auto"/>
                <w:sz w:val="60"/>
                <w:szCs w:val="60"/>
              </w:rPr>
            </w:pPr>
          </w:p>
          <w:p w:rsidR="00D75A4E" w:rsidRPr="008E2F86" w:rsidRDefault="00D75A4E" w:rsidP="00D75A4E">
            <w:pPr>
              <w:rPr>
                <w:rFonts w:ascii="Arial" w:hAnsi="Arial" w:cs="Arial"/>
                <w:color w:val="auto"/>
              </w:rPr>
            </w:pPr>
          </w:p>
          <w:p w:rsidR="00D75A4E" w:rsidRPr="008E2F86" w:rsidRDefault="00D75A4E" w:rsidP="00D75A4E">
            <w:pPr>
              <w:rPr>
                <w:rFonts w:ascii="Arial" w:hAnsi="Arial" w:cs="Arial"/>
                <w:color w:val="auto"/>
              </w:rPr>
            </w:pPr>
          </w:p>
          <w:p w:rsidR="00D75A4E" w:rsidRPr="008E2F86" w:rsidRDefault="00D75A4E" w:rsidP="00573F7A">
            <w:pPr>
              <w:jc w:val="center"/>
              <w:rPr>
                <w:rFonts w:ascii="Arial" w:hAnsi="Arial" w:cs="Arial"/>
                <w:color w:val="auto"/>
              </w:rPr>
            </w:pPr>
          </w:p>
          <w:p w:rsidR="0014100D" w:rsidRPr="008E2F86" w:rsidRDefault="00D75A4E" w:rsidP="00573F7A">
            <w:pPr>
              <w:jc w:val="center"/>
              <w:rPr>
                <w:rFonts w:ascii="Arial" w:hAnsi="Arial" w:cs="Arial"/>
                <w:b/>
                <w:color w:val="auto"/>
                <w:sz w:val="54"/>
                <w:szCs w:val="54"/>
              </w:rPr>
            </w:pPr>
            <w:r w:rsidRPr="008E2F86">
              <w:rPr>
                <w:rFonts w:ascii="Arial" w:hAnsi="Arial" w:cs="Arial"/>
                <w:b/>
                <w:color w:val="auto"/>
                <w:sz w:val="54"/>
                <w:szCs w:val="54"/>
              </w:rPr>
              <w:t>Questions?</w:t>
            </w:r>
          </w:p>
          <w:p w:rsidR="00D75A4E" w:rsidRPr="008E2F86" w:rsidRDefault="00D75A4E" w:rsidP="00573F7A">
            <w:pPr>
              <w:jc w:val="center"/>
              <w:rPr>
                <w:rFonts w:ascii="Arial" w:hAnsi="Arial" w:cs="Arial"/>
                <w:color w:val="auto"/>
                <w:sz w:val="54"/>
                <w:szCs w:val="54"/>
              </w:rPr>
            </w:pPr>
          </w:p>
          <w:p w:rsidR="00D75A4E" w:rsidRPr="008E2F86" w:rsidRDefault="00D75A4E" w:rsidP="00573F7A">
            <w:pPr>
              <w:jc w:val="center"/>
              <w:rPr>
                <w:rFonts w:ascii="Arial" w:hAnsi="Arial" w:cs="Arial"/>
                <w:color w:val="auto"/>
                <w:sz w:val="54"/>
                <w:szCs w:val="54"/>
              </w:rPr>
            </w:pPr>
          </w:p>
          <w:p w:rsidR="00D75A4E" w:rsidRPr="008E2F86" w:rsidRDefault="00D75A4E" w:rsidP="00573F7A">
            <w:pPr>
              <w:jc w:val="center"/>
              <w:rPr>
                <w:rFonts w:ascii="Arial" w:hAnsi="Arial" w:cs="Arial"/>
                <w:color w:val="auto"/>
                <w:sz w:val="54"/>
                <w:szCs w:val="54"/>
              </w:rPr>
            </w:pPr>
            <w:r w:rsidRPr="008E2F86">
              <w:rPr>
                <w:rFonts w:ascii="Arial" w:hAnsi="Arial" w:cs="Arial"/>
                <w:color w:val="auto"/>
                <w:sz w:val="54"/>
                <w:szCs w:val="54"/>
              </w:rPr>
              <w:t>Contact us:</w:t>
            </w:r>
          </w:p>
          <w:p w:rsidR="00D75A4E" w:rsidRPr="008E2F86" w:rsidRDefault="00BA45DC" w:rsidP="00573F7A">
            <w:pPr>
              <w:jc w:val="center"/>
              <w:rPr>
                <w:rFonts w:ascii="Arial" w:hAnsi="Arial" w:cs="Arial"/>
                <w:color w:val="auto"/>
                <w:sz w:val="60"/>
                <w:szCs w:val="60"/>
              </w:rPr>
            </w:pPr>
            <w:hyperlink r:id="rId10" w:history="1">
              <w:r w:rsidR="00F604AC" w:rsidRPr="008E2F86">
                <w:rPr>
                  <w:rStyle w:val="Hyperlink"/>
                  <w:rFonts w:ascii="Arial" w:hAnsi="Arial" w:cs="Arial"/>
                  <w:sz w:val="54"/>
                  <w:szCs w:val="54"/>
                </w:rPr>
                <w:t>chenlabstudy@gmail.com</w:t>
              </w:r>
            </w:hyperlink>
          </w:p>
        </w:tc>
        <w:tc>
          <w:tcPr>
            <w:tcW w:w="1329" w:type="dxa"/>
          </w:tcPr>
          <w:p w:rsidR="0014100D" w:rsidRPr="008E2F86" w:rsidRDefault="0014100D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1329" w:type="dxa"/>
          </w:tcPr>
          <w:p w:rsidR="0014100D" w:rsidRPr="008E2F86" w:rsidRDefault="0014100D">
            <w:pPr>
              <w:pStyle w:val="NoSpacing"/>
              <w:rPr>
                <w:rFonts w:ascii="Arial" w:hAnsi="Arial" w:cs="Arial"/>
                <w:b/>
                <w:color w:val="auto"/>
                <w:sz w:val="40"/>
                <w:szCs w:val="40"/>
              </w:rPr>
            </w:pPr>
          </w:p>
        </w:tc>
        <w:tc>
          <w:tcPr>
            <w:tcW w:w="9530" w:type="dxa"/>
          </w:tcPr>
          <w:p w:rsidR="00535F36" w:rsidRPr="008E2F86" w:rsidRDefault="004D6510" w:rsidP="00C85B5A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100"/>
                <w:szCs w:val="100"/>
              </w:rPr>
            </w:pPr>
            <w:r w:rsidRPr="008E2F86">
              <w:rPr>
                <w:rFonts w:ascii="Arial" w:hAnsi="Arial" w:cs="Arial"/>
                <w:b/>
                <w:color w:val="auto"/>
                <w:sz w:val="100"/>
                <w:szCs w:val="100"/>
              </w:rPr>
              <w:t>Sleep Log</w:t>
            </w:r>
          </w:p>
          <w:p w:rsidR="00535F36" w:rsidRPr="008E2F86" w:rsidRDefault="00CB70EF" w:rsidP="00C85B5A">
            <w:pPr>
              <w:pStyle w:val="NoSpacing"/>
              <w:tabs>
                <w:tab w:val="left" w:pos="4148"/>
              </w:tabs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70"/>
                <w:szCs w:val="70"/>
              </w:rPr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731968" behindDoc="0" locked="0" layoutInCell="1" allowOverlap="1" wp14:anchorId="4A8B38C6" wp14:editId="5A0DEC27">
                  <wp:simplePos x="0" y="0"/>
                  <wp:positionH relativeFrom="column">
                    <wp:posOffset>489585</wp:posOffset>
                  </wp:positionH>
                  <wp:positionV relativeFrom="paragraph">
                    <wp:posOffset>515553</wp:posOffset>
                  </wp:positionV>
                  <wp:extent cx="5773887" cy="2886847"/>
                  <wp:effectExtent l="0" t="0" r="0" b="8890"/>
                  <wp:wrapNone/>
                  <wp:docPr id="2" name="Picture 2" descr="http://i.huffpost.com/gen/2106390/images/o-WAKE-UP-HAPPY-facebo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huffpost.com/gen/2106390/images/o-WAKE-UP-HAPPY-facebo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3887" cy="288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4D6510" w:rsidRPr="008E2F86" w:rsidRDefault="004D6510" w:rsidP="00C85B5A">
            <w:pPr>
              <w:pStyle w:val="NoSpacing"/>
              <w:tabs>
                <w:tab w:val="left" w:pos="4148"/>
              </w:tabs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70"/>
                <w:szCs w:val="70"/>
              </w:rPr>
            </w:pPr>
          </w:p>
          <w:p w:rsidR="0025385A" w:rsidRPr="008E2F86" w:rsidRDefault="0025385A" w:rsidP="00C85B5A">
            <w:pPr>
              <w:pStyle w:val="NoSpacing"/>
              <w:spacing w:line="360" w:lineRule="auto"/>
              <w:jc w:val="center"/>
              <w:rPr>
                <w:rFonts w:ascii="Arial" w:hAnsi="Arial" w:cs="Arial"/>
                <w:color w:val="auto"/>
                <w:sz w:val="60"/>
                <w:szCs w:val="60"/>
              </w:rPr>
            </w:pPr>
          </w:p>
          <w:p w:rsidR="0025385A" w:rsidRPr="008E2F86" w:rsidRDefault="0025385A" w:rsidP="00C85B5A">
            <w:pPr>
              <w:pStyle w:val="NoSpacing"/>
              <w:spacing w:line="360" w:lineRule="auto"/>
              <w:jc w:val="center"/>
              <w:rPr>
                <w:rFonts w:ascii="Arial" w:hAnsi="Arial" w:cs="Arial"/>
                <w:color w:val="auto"/>
                <w:sz w:val="60"/>
                <w:szCs w:val="60"/>
              </w:rPr>
            </w:pPr>
          </w:p>
          <w:p w:rsidR="008D4067" w:rsidRPr="008E2F86" w:rsidRDefault="008D4067" w:rsidP="00C85B5A">
            <w:pPr>
              <w:pStyle w:val="NoSpacing"/>
              <w:spacing w:line="360" w:lineRule="auto"/>
              <w:jc w:val="center"/>
              <w:rPr>
                <w:rFonts w:ascii="Arial" w:hAnsi="Arial" w:cs="Arial"/>
                <w:color w:val="auto"/>
                <w:sz w:val="60"/>
                <w:szCs w:val="60"/>
              </w:rPr>
            </w:pPr>
          </w:p>
          <w:p w:rsidR="00535F36" w:rsidRPr="008E2F86" w:rsidRDefault="00535F36" w:rsidP="00C85B5A">
            <w:pPr>
              <w:pStyle w:val="NoSpacing"/>
              <w:spacing w:line="360" w:lineRule="auto"/>
              <w:jc w:val="center"/>
              <w:rPr>
                <w:rFonts w:ascii="Arial" w:hAnsi="Arial" w:cs="Arial"/>
                <w:color w:val="auto"/>
                <w:sz w:val="60"/>
                <w:szCs w:val="60"/>
              </w:rPr>
            </w:pPr>
          </w:p>
          <w:p w:rsidR="00A66C04" w:rsidRPr="008E2F86" w:rsidRDefault="00A66C04" w:rsidP="00C85B5A">
            <w:pPr>
              <w:pStyle w:val="NoSpacing"/>
              <w:spacing w:line="360" w:lineRule="auto"/>
              <w:jc w:val="center"/>
              <w:rPr>
                <w:rFonts w:ascii="Arial" w:hAnsi="Arial" w:cs="Arial"/>
                <w:color w:val="auto"/>
                <w:sz w:val="40"/>
                <w:szCs w:val="40"/>
              </w:rPr>
            </w:pPr>
          </w:p>
          <w:p w:rsidR="0025385A" w:rsidRPr="008E2F86" w:rsidRDefault="0025385A" w:rsidP="00C85B5A">
            <w:pPr>
              <w:pStyle w:val="NoSpacing"/>
              <w:spacing w:line="360" w:lineRule="auto"/>
              <w:jc w:val="center"/>
              <w:rPr>
                <w:rFonts w:ascii="Arial" w:hAnsi="Arial" w:cs="Arial"/>
                <w:color w:val="auto"/>
                <w:sz w:val="40"/>
                <w:szCs w:val="40"/>
              </w:rPr>
            </w:pPr>
          </w:p>
          <w:p w:rsidR="00535F36" w:rsidRPr="008E2F86" w:rsidRDefault="00535F36" w:rsidP="00C85B5A">
            <w:pPr>
              <w:pStyle w:val="NoSpacing"/>
              <w:spacing w:line="360" w:lineRule="auto"/>
              <w:jc w:val="center"/>
              <w:rPr>
                <w:rFonts w:ascii="Arial" w:hAnsi="Arial" w:cs="Arial"/>
                <w:color w:val="auto"/>
                <w:sz w:val="40"/>
                <w:szCs w:val="40"/>
              </w:rPr>
            </w:pPr>
            <w:r w:rsidRPr="008E2F86">
              <w:rPr>
                <w:rFonts w:ascii="Arial" w:hAnsi="Arial" w:cs="Arial"/>
                <w:color w:val="auto"/>
                <w:sz w:val="40"/>
                <w:szCs w:val="40"/>
              </w:rPr>
              <w:t>Participant ID:________________</w:t>
            </w:r>
          </w:p>
        </w:tc>
      </w:tr>
    </w:tbl>
    <w:p w:rsidR="008E512D" w:rsidRPr="008E2F86" w:rsidRDefault="008E512D">
      <w:pPr>
        <w:pStyle w:val="NoSpacing"/>
        <w:rPr>
          <w:rFonts w:ascii="Arial" w:hAnsi="Arial" w:cs="Arial"/>
          <w:color w:val="auto"/>
        </w:rPr>
      </w:pPr>
    </w:p>
    <w:p w:rsidR="008E512D" w:rsidRPr="008E2F86" w:rsidRDefault="008E512D" w:rsidP="008E512D">
      <w:pPr>
        <w:pStyle w:val="NoSpacing"/>
        <w:rPr>
          <w:rFonts w:ascii="Arial" w:hAnsi="Arial" w:cs="Arial"/>
          <w:color w:val="auto"/>
        </w:rPr>
      </w:pPr>
    </w:p>
    <w:tbl>
      <w:tblPr>
        <w:tblW w:w="220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2 interior booklet pages"/>
      </w:tblPr>
      <w:tblGrid>
        <w:gridCol w:w="9668"/>
        <w:gridCol w:w="1292"/>
        <w:gridCol w:w="598"/>
        <w:gridCol w:w="862"/>
        <w:gridCol w:w="9622"/>
      </w:tblGrid>
      <w:tr w:rsidR="00DE5C60" w:rsidRPr="008E2F86" w:rsidTr="005C7101">
        <w:trPr>
          <w:trHeight w:hRule="exact" w:val="12439"/>
        </w:trPr>
        <w:tc>
          <w:tcPr>
            <w:tcW w:w="9668" w:type="dxa"/>
          </w:tcPr>
          <w:p w:rsidR="00DE5C60" w:rsidRPr="008E2F86" w:rsidRDefault="00DE5C60" w:rsidP="00DE5C60">
            <w:pPr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8E2F86">
              <w:rPr>
                <w:rFonts w:ascii="Arial" w:hAnsi="Arial" w:cs="Arial"/>
                <w:b/>
                <w:color w:val="auto"/>
                <w:sz w:val="24"/>
                <w:szCs w:val="24"/>
              </w:rPr>
              <w:t>Procedures for Sleeping Study</w:t>
            </w:r>
          </w:p>
          <w:p w:rsidR="00DE5C60" w:rsidRPr="008E2F86" w:rsidRDefault="00DE5C60" w:rsidP="00DE5C6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DE5C60" w:rsidRPr="008E2F86" w:rsidRDefault="00DE5C60" w:rsidP="00DE5C6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hAnsi="Arial" w:cs="Arial"/>
                <w:color w:val="auto"/>
                <w:sz w:val="24"/>
                <w:szCs w:val="24"/>
              </w:rPr>
              <w:t xml:space="preserve">Thank you so much for participating in our study! You should have been given these items: 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noProof/>
                <w:sz w:val="24"/>
                <w:szCs w:val="24"/>
                <w:lang w:val="en-CA" w:eastAsia="en-CA"/>
              </w:rPr>
              <w:drawing>
                <wp:anchor distT="0" distB="0" distL="114300" distR="114300" simplePos="0" relativeHeight="251730944" behindDoc="1" locked="0" layoutInCell="1" allowOverlap="1" wp14:anchorId="7551232D" wp14:editId="44BF697D">
                  <wp:simplePos x="0" y="0"/>
                  <wp:positionH relativeFrom="column">
                    <wp:posOffset>3543300</wp:posOffset>
                  </wp:positionH>
                  <wp:positionV relativeFrom="paragraph">
                    <wp:posOffset>108585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0" y="0"/>
                      <wp:lineTo x="0" y="21000"/>
                      <wp:lineTo x="21000" y="21000"/>
                      <wp:lineTo x="2100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E2F86">
              <w:rPr>
                <w:rFonts w:ascii="Arial" w:hAnsi="Arial" w:cs="Arial"/>
                <w:noProof/>
                <w:sz w:val="24"/>
                <w:szCs w:val="24"/>
                <w:lang w:val="en-CA" w:eastAsia="en-CA"/>
              </w:rPr>
              <w:drawing>
                <wp:anchor distT="0" distB="0" distL="114300" distR="114300" simplePos="0" relativeHeight="251729920" behindDoc="0" locked="0" layoutInCell="1" allowOverlap="1" wp14:anchorId="7E3EA8DD" wp14:editId="44E118ED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150495</wp:posOffset>
                  </wp:positionV>
                  <wp:extent cx="871220" cy="871220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irt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20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E2F86">
              <w:rPr>
                <w:rFonts w:ascii="Arial" w:hAnsi="Arial" w:cs="Arial"/>
                <w:sz w:val="24"/>
                <w:szCs w:val="24"/>
              </w:rPr>
              <w:t xml:space="preserve">Two white cotton t-shirts 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Unscented soap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Unscented shampoo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 xml:space="preserve">Unscented detergent </w:t>
            </w:r>
          </w:p>
          <w:p w:rsidR="00DE5C60" w:rsidRPr="008E2F86" w:rsidRDefault="00DE5C60" w:rsidP="00DE5C6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:rsidR="00DE5C60" w:rsidRPr="008E2F86" w:rsidRDefault="00DE5C60" w:rsidP="00DE5C6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hAnsi="Arial" w:cs="Arial"/>
                <w:color w:val="auto"/>
                <w:sz w:val="24"/>
                <w:szCs w:val="24"/>
              </w:rPr>
              <w:t xml:space="preserve">We are conducting a scientific experiment on smell. Your part is to wear a sleep watch and sleep with a shirt on your pillow every night. For our results to be accurate there are a number of precautions we need you to take. It is </w:t>
            </w:r>
            <w:r w:rsidRPr="008E2F86">
              <w:rPr>
                <w:rFonts w:ascii="Arial" w:hAnsi="Arial" w:cs="Arial"/>
                <w:b/>
                <w:i/>
                <w:color w:val="auto"/>
                <w:sz w:val="24"/>
                <w:szCs w:val="24"/>
              </w:rPr>
              <w:t>vital</w:t>
            </w:r>
            <w:r w:rsidRPr="008E2F86">
              <w:rPr>
                <w:rFonts w:ascii="Arial" w:hAnsi="Arial" w:cs="Arial"/>
                <w:color w:val="auto"/>
                <w:sz w:val="24"/>
                <w:szCs w:val="24"/>
              </w:rPr>
              <w:t xml:space="preserve"> for our experiment that you follow these rules:</w:t>
            </w:r>
          </w:p>
          <w:p w:rsidR="00DE5C60" w:rsidRPr="008E2F86" w:rsidRDefault="00DE5C60" w:rsidP="00DE5C6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hAnsi="Arial" w:cs="Arial"/>
                <w:noProof/>
                <w:color w:val="auto"/>
                <w:lang w:val="en-CA" w:eastAsia="en-CA"/>
              </w:rPr>
              <w:drawing>
                <wp:anchor distT="0" distB="0" distL="114300" distR="114300" simplePos="0" relativeHeight="251728896" behindDoc="1" locked="0" layoutInCell="1" allowOverlap="1" wp14:anchorId="0A8612A5" wp14:editId="5485EF8C">
                  <wp:simplePos x="0" y="0"/>
                  <wp:positionH relativeFrom="column">
                    <wp:posOffset>3400425</wp:posOffset>
                  </wp:positionH>
                  <wp:positionV relativeFrom="paragraph">
                    <wp:posOffset>5080</wp:posOffset>
                  </wp:positionV>
                  <wp:extent cx="1751965" cy="1161903"/>
                  <wp:effectExtent l="0" t="0" r="635" b="635"/>
                  <wp:wrapNone/>
                  <wp:docPr id="3" name="Picture 3" descr="http://3.bp.blogspot.com/-E1j05gr_QWo/U1szQCw8YQI/AAAAAAAABN4/z9Dz1sbaoh4/s1600/happy-woman-sleeping-pill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3.bp.blogspot.com/-E1j05gr_QWo/U1szQCw8YQI/AAAAAAAABN4/z9Dz1sbaoh4/s1600/happy-woman-sleeping-pillo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965" cy="116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E2F86">
              <w:rPr>
                <w:rFonts w:ascii="Arial" w:hAnsi="Arial" w:cs="Arial"/>
                <w:color w:val="auto"/>
                <w:sz w:val="24"/>
                <w:szCs w:val="24"/>
              </w:rPr>
              <w:t>Between now and Friday morning, DO NOT:</w:t>
            </w:r>
            <w:r w:rsidRPr="008E2F86">
              <w:rPr>
                <w:rFonts w:ascii="Arial" w:hAnsi="Arial" w:cs="Arial"/>
                <w:noProof/>
                <w:color w:val="auto"/>
                <w:lang w:val="en-CA" w:eastAsia="en-CA"/>
              </w:rPr>
              <w:t xml:space="preserve"> 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Drink alcohol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Drink caffeine (coffee, coke) after 2pm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Smoke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Use drugs</w:t>
            </w:r>
          </w:p>
          <w:p w:rsidR="00DE5C60" w:rsidRPr="008E2F86" w:rsidRDefault="00DE5C60" w:rsidP="00DE5C60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hAnsi="Arial" w:cs="Arial"/>
                <w:color w:val="auto"/>
                <w:sz w:val="24"/>
                <w:szCs w:val="24"/>
              </w:rPr>
              <w:t>Schedule for the week. Before going to sleep each night complete the night-time checklist. Wear your sleep watch while sleeping and store it in a safe place at all other times.</w:t>
            </w:r>
            <w:r w:rsidRPr="008E2F8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Please wear the sleep watch on your non-dominant wrist!</w:t>
            </w:r>
            <w:r w:rsidRPr="008E2F86">
              <w:rPr>
                <w:rFonts w:ascii="Arial" w:hAnsi="Arial" w:cs="Arial"/>
                <w:color w:val="auto"/>
                <w:sz w:val="24"/>
                <w:szCs w:val="24"/>
              </w:rPr>
              <w:t xml:space="preserve"> Each night please wash with the unscented products we provided and sleep alone.</w:t>
            </w:r>
            <w:r w:rsidRPr="008E2F86">
              <w:rPr>
                <w:rFonts w:ascii="Arial" w:hAnsi="Arial" w:cs="Arial"/>
                <w:noProof/>
                <w:color w:val="auto"/>
                <w:lang w:val="en-CA" w:eastAsia="en-CA"/>
              </w:rPr>
              <w:t xml:space="preserve"> </w:t>
            </w:r>
          </w:p>
          <w:p w:rsidR="00DE5C60" w:rsidRPr="008E2F86" w:rsidRDefault="00DE5C60" w:rsidP="00DE5C60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Today </w:t>
            </w:r>
          </w:p>
          <w:p w:rsidR="00DE5C60" w:rsidRPr="008E2F86" w:rsidRDefault="00DE5C60" w:rsidP="00DE5C6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Place shirt A and shirt B in your freezer until 2 hours before you go to bed</w:t>
            </w:r>
          </w:p>
          <w:p w:rsidR="00DE5C60" w:rsidRPr="008E2F86" w:rsidRDefault="00DE5C60" w:rsidP="00DE5C6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Before going to bed wash your bed linens </w:t>
            </w:r>
          </w:p>
          <w:p w:rsidR="00DE5C60" w:rsidRPr="008E2F86" w:rsidRDefault="00DE5C60" w:rsidP="00DE5C6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2 hours before going to bed place shirt A on your pillow</w:t>
            </w:r>
          </w:p>
          <w:p w:rsidR="00DE5C60" w:rsidRPr="008E2F86" w:rsidRDefault="00DE5C60" w:rsidP="00DE5C6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Right as you are going to bed:</w:t>
            </w:r>
          </w:p>
          <w:p w:rsidR="00DE5C60" w:rsidRPr="008E2F86" w:rsidRDefault="00DE5C60" w:rsidP="00DE5C60">
            <w:pPr>
              <w:numPr>
                <w:ilvl w:val="1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Complete the nighttime checklist</w:t>
            </w:r>
          </w:p>
          <w:p w:rsidR="00DE5C60" w:rsidRPr="008E2F86" w:rsidRDefault="00DE5C60" w:rsidP="00DE5C60">
            <w:pPr>
              <w:numPr>
                <w:ilvl w:val="1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Put on your sleep watch (even if you are going to read or something before sleep)</w:t>
            </w:r>
          </w:p>
          <w:p w:rsidR="00DE5C60" w:rsidRPr="005C7101" w:rsidRDefault="00DE5C60" w:rsidP="005C7101">
            <w:pPr>
              <w:numPr>
                <w:ilvl w:val="1"/>
                <w:numId w:val="4"/>
              </w:numPr>
              <w:spacing w:after="0" w:line="240" w:lineRule="auto"/>
              <w:contextualSpacing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 xml:space="preserve">When you begin trying to fall asleep set a marker on your sleep watch by pushing the button on the side! </w:t>
            </w:r>
          </w:p>
          <w:p w:rsidR="00DE5C60" w:rsidRPr="008E2F86" w:rsidRDefault="00DE5C60" w:rsidP="00DE5C60">
            <w:pPr>
              <w:spacing w:after="0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</w:rPr>
            </w:pPr>
            <w:r w:rsidRPr="008E2F86">
              <w:rPr>
                <w:rFonts w:ascii="Arial" w:eastAsia="Times New Roman" w:hAnsi="Arial" w:cs="Arial"/>
                <w:color w:val="auto"/>
                <w:sz w:val="24"/>
                <w:szCs w:val="24"/>
              </w:rPr>
              <w:t>Tuesday: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Set a marker when you wake up by pressing the button on the watch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Fill out a sleep qu</w:t>
            </w:r>
            <w:bookmarkStart w:id="0" w:name="_GoBack"/>
            <w:bookmarkEnd w:id="0"/>
            <w:r w:rsidRPr="008E2F86">
              <w:rPr>
                <w:rFonts w:ascii="Arial" w:hAnsi="Arial" w:cs="Arial"/>
                <w:sz w:val="24"/>
                <w:szCs w:val="24"/>
              </w:rPr>
              <w:t>ality questionnaire about the previous night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 xml:space="preserve">Re-seal shirt A in the Ziploc bag and place it in the freezer 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 xml:space="preserve">2 hours before going to bed put </w:t>
            </w:r>
            <w:r w:rsidRPr="008E2F86">
              <w:rPr>
                <w:rFonts w:ascii="Arial" w:hAnsi="Arial" w:cs="Arial"/>
                <w:b/>
                <w:sz w:val="24"/>
                <w:szCs w:val="24"/>
              </w:rPr>
              <w:t>shirt A</w:t>
            </w:r>
            <w:r w:rsidRPr="008E2F86">
              <w:rPr>
                <w:rFonts w:ascii="Arial" w:hAnsi="Arial" w:cs="Arial"/>
                <w:sz w:val="24"/>
                <w:szCs w:val="24"/>
              </w:rPr>
              <w:t xml:space="preserve"> back on your pillow</w:t>
            </w:r>
          </w:p>
          <w:p w:rsidR="00DE5C60" w:rsidRPr="008E2F86" w:rsidRDefault="00DE5C60" w:rsidP="00DE5C6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Right as you are going to bed:</w:t>
            </w:r>
          </w:p>
          <w:p w:rsidR="00DE5C60" w:rsidRPr="008E2F86" w:rsidRDefault="00DE5C60" w:rsidP="00DE5C60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Complete the nighttime checklist</w:t>
            </w:r>
          </w:p>
          <w:p w:rsidR="00DE5C60" w:rsidRPr="008E2F86" w:rsidRDefault="00DE5C60" w:rsidP="00DE5C60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>Put on your sleep watch (even if you are going to read or something before sleep)</w:t>
            </w:r>
          </w:p>
          <w:p w:rsidR="00DE5C60" w:rsidRPr="008E2F86" w:rsidRDefault="00DE5C60" w:rsidP="00DE5C60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E2F86">
              <w:rPr>
                <w:rFonts w:ascii="Arial" w:hAnsi="Arial" w:cs="Arial"/>
                <w:sz w:val="24"/>
                <w:szCs w:val="24"/>
              </w:rPr>
              <w:t xml:space="preserve">When you begin trying to fall asleep set a marker on your sleep watch by pushing the button on the side! </w:t>
            </w:r>
          </w:p>
          <w:p w:rsidR="00DE5C60" w:rsidRPr="008E2F86" w:rsidRDefault="00DE5C60" w:rsidP="00DE5C60">
            <w:pPr>
              <w:tabs>
                <w:tab w:val="left" w:pos="193"/>
                <w:tab w:val="center" w:pos="3096"/>
              </w:tabs>
              <w:rPr>
                <w:rFonts w:ascii="Arial" w:hAnsi="Arial" w:cs="Arial"/>
                <w:b/>
                <w:color w:val="auto"/>
                <w:sz w:val="50"/>
                <w:szCs w:val="50"/>
              </w:rPr>
            </w:pPr>
          </w:p>
        </w:tc>
        <w:tc>
          <w:tcPr>
            <w:tcW w:w="1292" w:type="dxa"/>
          </w:tcPr>
          <w:p w:rsidR="00DE5C60" w:rsidRPr="008E2F86" w:rsidRDefault="00DE5C60" w:rsidP="00DE5C60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598" w:type="dxa"/>
          </w:tcPr>
          <w:p w:rsidR="00DE5C60" w:rsidRPr="008E2F86" w:rsidRDefault="00DE5C60" w:rsidP="00DE5C60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862" w:type="dxa"/>
          </w:tcPr>
          <w:p w:rsidR="00DE5C60" w:rsidRPr="008E2F86" w:rsidRDefault="00DE5C60" w:rsidP="00DE5C60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9622" w:type="dxa"/>
          </w:tcPr>
          <w:p w:rsidR="00DE5C60" w:rsidRPr="008E2F86" w:rsidRDefault="00DE5C60" w:rsidP="00DE5C60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  <w:r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>Friday Morning</w:t>
            </w:r>
          </w:p>
          <w:tbl>
            <w:tblPr>
              <w:tblStyle w:val="TableGrid"/>
              <w:tblpPr w:leftFromText="180" w:rightFromText="180" w:vertAnchor="text" w:horzAnchor="margin" w:tblpY="-53"/>
              <w:tblOverlap w:val="never"/>
              <w:tblW w:w="9415" w:type="dxa"/>
              <w:tblLayout w:type="fixed"/>
              <w:tblLook w:val="04A0" w:firstRow="1" w:lastRow="0" w:firstColumn="1" w:lastColumn="0" w:noHBand="0" w:noVBand="1"/>
            </w:tblPr>
            <w:tblGrid>
              <w:gridCol w:w="5074"/>
              <w:gridCol w:w="4341"/>
            </w:tblGrid>
            <w:tr w:rsidR="00DE5C60" w:rsidRPr="008E2F86" w:rsidTr="00F53B08">
              <w:trPr>
                <w:trHeight w:val="1012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what time did you go to bed?</w:t>
                  </w:r>
                </w:p>
              </w:tc>
              <w:tc>
                <w:tcPr>
                  <w:tcW w:w="4341" w:type="dxa"/>
                </w:tcPr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DE5C60" w:rsidRPr="008E2F86" w:rsidTr="00F53B08">
              <w:trPr>
                <w:trHeight w:val="99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long (in minutes) did it take you to fall asleep?</w:t>
                  </w:r>
                </w:p>
              </w:tc>
              <w:tc>
                <w:tcPr>
                  <w:tcW w:w="4341" w:type="dxa"/>
                </w:tcPr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DE5C60" w:rsidRPr="008E2F86" w:rsidTr="00F53B08">
              <w:trPr>
                <w:trHeight w:val="958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This morning, what time did you get up?</w:t>
                  </w:r>
                </w:p>
              </w:tc>
              <w:tc>
                <w:tcPr>
                  <w:tcW w:w="4341" w:type="dxa"/>
                </w:tcPr>
                <w:p w:rsidR="00DE5C60" w:rsidRPr="008E2F86" w:rsidRDefault="00DE5C60" w:rsidP="00DE5C60">
                  <w:pPr>
                    <w:spacing w:line="48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DE5C60" w:rsidRPr="008E2F86" w:rsidTr="00F53B08">
              <w:trPr>
                <w:trHeight w:val="1266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DE5C60" w:rsidRPr="008E2F86" w:rsidRDefault="00CC1ACF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many hours and minutes of actual sleep did you get at night? (This may be different than the number of hours you spent in bed)</w:t>
                  </w:r>
                </w:p>
              </w:tc>
              <w:tc>
                <w:tcPr>
                  <w:tcW w:w="4341" w:type="dxa"/>
                  <w:vAlign w:val="center"/>
                </w:tcPr>
                <w:p w:rsidR="00DE5C60" w:rsidRPr="008E2F86" w:rsidRDefault="00CC1ACF" w:rsidP="00DE5C60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_____ hours, _____minutes</w:t>
                  </w:r>
                </w:p>
              </w:tc>
            </w:tr>
            <w:tr w:rsidR="00DE5C60" w:rsidRPr="008E2F86" w:rsidTr="00B23B05">
              <w:trPr>
                <w:trHeight w:val="1632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423A3C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 xml:space="preserve">After falling asleep, how </w:t>
                  </w:r>
                  <w:r w:rsidR="00423A3C"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many times</w:t>
                  </w: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 xml:space="preserve"> did you wake up? (e.g. to use the bathroom, uncomfortable, heard noises, no reason, etc.)</w:t>
                  </w:r>
                </w:p>
              </w:tc>
              <w:tc>
                <w:tcPr>
                  <w:tcW w:w="4341" w:type="dxa"/>
                  <w:vAlign w:val="center"/>
                </w:tcPr>
                <w:p w:rsidR="00DE5C60" w:rsidRPr="00B23B05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B23B05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0    1    2    3    4    5 or more</w:t>
                  </w:r>
                </w:p>
              </w:tc>
            </w:tr>
            <w:tr w:rsidR="00DE5C60" w:rsidRPr="008E2F86" w:rsidTr="00F53B08">
              <w:trPr>
                <w:trHeight w:val="72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Total number of minutes awake</w:t>
                  </w:r>
                  <w:r w:rsidR="005677FE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 xml:space="preserve"> after falling asleep</w:t>
                  </w: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341" w:type="dxa"/>
                </w:tcPr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DE5C60" w:rsidRPr="008E2F86" w:rsidTr="00F53B08">
              <w:trPr>
                <w:trHeight w:val="791"/>
              </w:trPr>
              <w:tc>
                <w:tcPr>
                  <w:tcW w:w="9415" w:type="dxa"/>
                  <w:gridSpan w:val="2"/>
                  <w:shd w:val="clear" w:color="auto" w:fill="E6E6E6" w:themeFill="background2"/>
                  <w:vAlign w:val="center"/>
                </w:tcPr>
                <w:p w:rsidR="00DE5C60" w:rsidRPr="008E2F86" w:rsidRDefault="00DE5C60" w:rsidP="00DE5C60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would you rate your sleep quality overall?</w:t>
                  </w:r>
                </w:p>
                <w:p w:rsidR="00DE5C60" w:rsidRPr="008E2F86" w:rsidRDefault="00DE5C60" w:rsidP="00DE5C60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Very</w:t>
                  </w:r>
                </w:p>
                <w:p w:rsidR="00DE5C60" w:rsidRPr="008E2F86" w:rsidRDefault="00DE5C60" w:rsidP="00DE5C60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bad    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bad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   good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good</w:t>
                  </w:r>
                  <w:proofErr w:type="spellEnd"/>
                </w:p>
                <w:p w:rsidR="00DE5C60" w:rsidRPr="008E2F86" w:rsidRDefault="00DE5C60" w:rsidP="00DE5C60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DE5C60" w:rsidRPr="008E2F86" w:rsidTr="00F53B08">
              <w:trPr>
                <w:trHeight w:val="791"/>
              </w:trPr>
              <w:tc>
                <w:tcPr>
                  <w:tcW w:w="9415" w:type="dxa"/>
                  <w:gridSpan w:val="2"/>
                  <w:shd w:val="clear" w:color="auto" w:fill="E6E6E6" w:themeFill="background2"/>
                  <w:vAlign w:val="center"/>
                </w:tcPr>
                <w:p w:rsidR="00DE5C60" w:rsidRPr="008E2F86" w:rsidRDefault="00DE5C60" w:rsidP="00DE5C60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How well rested do you feel this morning?</w:t>
                  </w:r>
                </w:p>
                <w:p w:rsidR="00DE5C60" w:rsidRPr="008E2F86" w:rsidRDefault="00DE5C60" w:rsidP="00DE5C60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Very</w:t>
                  </w:r>
                </w:p>
                <w:p w:rsidR="00DE5C60" w:rsidRPr="008E2F86" w:rsidRDefault="00DE5C60" w:rsidP="00DE5C60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unrested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unrested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rested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rested</w:t>
                  </w:r>
                  <w:proofErr w:type="spellEnd"/>
                </w:p>
                <w:p w:rsidR="00DE5C60" w:rsidRPr="008E2F86" w:rsidRDefault="00DE5C60" w:rsidP="00DE5C60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DE5C60" w:rsidRPr="008E2F86" w:rsidTr="00F53B08">
              <w:trPr>
                <w:trHeight w:val="1331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Did you sleep in the same bed as another person or pet last night?</w:t>
                  </w:r>
                </w:p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  <w:t xml:space="preserve">If yes, </w:t>
                  </w: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who?</w:t>
                  </w:r>
                </w:p>
              </w:tc>
              <w:tc>
                <w:tcPr>
                  <w:tcW w:w="4341" w:type="dxa"/>
                </w:tcPr>
                <w:p w:rsidR="00DE5C60" w:rsidRPr="008E2F86" w:rsidRDefault="00DE5C60" w:rsidP="00DE5C60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DE5C60" w:rsidRPr="008E2F86" w:rsidRDefault="00DE5C60" w:rsidP="00DE5C60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:rsidR="00DE5C60" w:rsidRPr="008E2F86" w:rsidRDefault="00DE5C60" w:rsidP="00DE5C60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50"/>
                <w:szCs w:val="50"/>
              </w:rPr>
            </w:pPr>
          </w:p>
        </w:tc>
      </w:tr>
    </w:tbl>
    <w:p w:rsidR="0014100D" w:rsidRPr="008E2F86" w:rsidRDefault="0014100D">
      <w:pPr>
        <w:pStyle w:val="NoSpacing"/>
        <w:rPr>
          <w:rFonts w:ascii="Arial" w:hAnsi="Arial" w:cs="Arial"/>
          <w:color w:val="auto"/>
        </w:rPr>
      </w:pPr>
    </w:p>
    <w:tbl>
      <w:tblPr>
        <w:tblpPr w:leftFromText="180" w:rightFromText="180" w:vertAnchor="text" w:tblpY="1"/>
        <w:tblOverlap w:val="never"/>
        <w:tblW w:w="12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age layout for 2 interior booklet pages"/>
      </w:tblPr>
      <w:tblGrid>
        <w:gridCol w:w="9668"/>
        <w:gridCol w:w="1292"/>
        <w:gridCol w:w="598"/>
        <w:gridCol w:w="862"/>
      </w:tblGrid>
      <w:tr w:rsidR="00DE5C60" w:rsidRPr="008E2F86" w:rsidTr="00F47AB4">
        <w:trPr>
          <w:trHeight w:hRule="exact" w:val="12392"/>
        </w:trPr>
        <w:tc>
          <w:tcPr>
            <w:tcW w:w="9668" w:type="dxa"/>
          </w:tcPr>
          <w:p w:rsidR="00DE5C60" w:rsidRPr="008E2F86" w:rsidRDefault="00DE5C60" w:rsidP="00F47AB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  <w:r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>Thursday Night</w:t>
            </w:r>
          </w:p>
          <w:p w:rsidR="00DE5C60" w:rsidRPr="008E2F86" w:rsidRDefault="00DE5C60" w:rsidP="00F47AB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</w:p>
          <w:p w:rsidR="00DE5C60" w:rsidRPr="008E2F86" w:rsidRDefault="00DE5C60" w:rsidP="00F47AB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</w:p>
          <w:tbl>
            <w:tblPr>
              <w:tblStyle w:val="TableGrid"/>
              <w:tblpPr w:leftFromText="180" w:rightFromText="180" w:vertAnchor="text" w:tblpY="1"/>
              <w:tblOverlap w:val="never"/>
              <w:tblW w:w="9573" w:type="dxa"/>
              <w:tblLayout w:type="fixed"/>
              <w:tblLook w:val="04A0" w:firstRow="1" w:lastRow="0" w:firstColumn="1" w:lastColumn="0" w:noHBand="0" w:noVBand="1"/>
            </w:tblPr>
            <w:tblGrid>
              <w:gridCol w:w="5699"/>
              <w:gridCol w:w="3874"/>
            </w:tblGrid>
            <w:tr w:rsidR="00DE5C60" w:rsidRPr="008E2F86" w:rsidTr="00101339">
              <w:trPr>
                <w:trHeight w:val="935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Wash your sheets using the provided laundry detergent.</w:t>
                  </w:r>
                </w:p>
              </w:tc>
              <w:tc>
                <w:tcPr>
                  <w:tcW w:w="3874" w:type="dxa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565E83FC" wp14:editId="02FA4819">
                            <wp:simplePos x="0" y="0"/>
                            <wp:positionH relativeFrom="column">
                              <wp:posOffset>957267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423081" cy="409433"/>
                            <wp:effectExtent l="0" t="0" r="15240" b="10160"/>
                            <wp:wrapNone/>
                            <wp:docPr id="17" name="Fram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09433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0CC28A" id="Frame 17" o:spid="_x0000_s1026" style="position:absolute;margin-left:75.4pt;margin-top:5.35pt;width:33.3pt;height:32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081,40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" path="m,l423081,r,409433l,409433,,xm51179,51179r,307075l371902,358254r,-307075l51179,51179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3081,0;423081,409433;0,409433;0,0;51179,51179;51179,358254;371902,358254;371902,51179;51179,51179" o:connectangles="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DE5C60" w:rsidRPr="008E2F86" w:rsidTr="00101339">
              <w:trPr>
                <w:trHeight w:val="1092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Place the assigned shirt on your pillow 2 hours before going to bed.</w:t>
                  </w:r>
                </w:p>
              </w:tc>
              <w:tc>
                <w:tcPr>
                  <w:tcW w:w="3874" w:type="dxa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5824" behindDoc="0" locked="0" layoutInCell="1" allowOverlap="1" wp14:anchorId="56AC899F" wp14:editId="34288EDA">
                            <wp:simplePos x="0" y="0"/>
                            <wp:positionH relativeFrom="column">
                              <wp:posOffset>960442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423081" cy="409433"/>
                            <wp:effectExtent l="0" t="0" r="15240" b="10160"/>
                            <wp:wrapNone/>
                            <wp:docPr id="20" name="Frame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09433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4BBECD" id="Frame 20" o:spid="_x0000_s1026" style="position:absolute;margin-left:75.65pt;margin-top:5.7pt;width:33.3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081,40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" path="m,l423081,r,409433l,409433,,xm51179,51179r,307075l371902,358254r,-307075l51179,51179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3081,0;423081,409433;0,409433;0,0;51179,51179;51179,358254;371902,358254;371902,51179;51179,51179" o:connectangles="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DE5C60" w:rsidRPr="008E2F86" w:rsidTr="00101339">
              <w:trPr>
                <w:trHeight w:val="717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Wash your body and hair using the provided unscented soap and shampoo.</w:t>
                  </w:r>
                </w:p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If not, 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what did you do/use? Please describe.</w:t>
                  </w:r>
                </w:p>
              </w:tc>
              <w:tc>
                <w:tcPr>
                  <w:tcW w:w="3874" w:type="dxa"/>
                </w:tcPr>
                <w:p w:rsidR="00DE5C60" w:rsidRPr="008E2F86" w:rsidRDefault="00DE5C60" w:rsidP="00F47AB4">
                  <w:pPr>
                    <w:pBdr>
                      <w:bottom w:val="single" w:sz="12" w:space="1" w:color="auto"/>
                    </w:pBd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12FD15DE" wp14:editId="123CA2DE">
                            <wp:simplePos x="0" y="0"/>
                            <wp:positionH relativeFrom="column">
                              <wp:posOffset>962347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422910" cy="408940"/>
                            <wp:effectExtent l="0" t="0" r="15240" b="10160"/>
                            <wp:wrapNone/>
                            <wp:docPr id="22" name="Frame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089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5DBFCE" id="Frame 22" o:spid="_x0000_s1026" style="position:absolute;margin-left:75.8pt;margin-top:5.7pt;width:33.3pt;height:32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" path="m,l422910,r,408940l,408940,,xm51118,51118r,306705l371793,357823r,-306705l51118,51118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2910,0;422910,408940;0,408940;0,0;51118,51118;51118,357823;371793,357823;371793,51118;51118,51118" o:connectangles="0,0,0,0,0,0,0,0,0,0"/>
                          </v:shape>
                        </w:pict>
                      </mc:Fallback>
                    </mc:AlternateContent>
                  </w:r>
                </w:p>
                <w:p w:rsidR="00DE5C60" w:rsidRPr="008E2F86" w:rsidRDefault="00DE5C60" w:rsidP="00F47AB4">
                  <w:pPr>
                    <w:pBdr>
                      <w:bottom w:val="single" w:sz="12" w:space="1" w:color="auto"/>
                    </w:pBd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DE5C60" w:rsidRPr="008E2F86" w:rsidRDefault="00DE5C60" w:rsidP="00F47AB4">
                  <w:pPr>
                    <w:pBdr>
                      <w:bottom w:val="single" w:sz="12" w:space="1" w:color="auto"/>
                    </w:pBd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DE5C60" w:rsidRPr="008E2F86" w:rsidRDefault="00DE5C60" w:rsidP="00F47AB4">
                  <w:pP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</w:tc>
            </w:tr>
            <w:tr w:rsidR="00DE5C60" w:rsidRPr="008E2F86" w:rsidTr="00101339">
              <w:trPr>
                <w:trHeight w:val="761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Did you drink caffeinated beverages after 2pm today?</w:t>
                  </w:r>
                </w:p>
              </w:tc>
              <w:tc>
                <w:tcPr>
                  <w:tcW w:w="3874" w:type="dxa"/>
                  <w:vAlign w:val="center"/>
                </w:tcPr>
                <w:p w:rsidR="00DE5C60" w:rsidRPr="008E2F86" w:rsidRDefault="00DE5C60" w:rsidP="00F47AB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</w:tc>
            </w:tr>
            <w:tr w:rsidR="00DE5C60" w:rsidRPr="008E2F86" w:rsidTr="00101339">
              <w:trPr>
                <w:trHeight w:val="2002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Did you drink alcohol, smoke or use drugs today?</w:t>
                  </w:r>
                </w:p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If yes,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please describe what you drank or used and how much (remember, your response is confidential).</w:t>
                  </w:r>
                </w:p>
              </w:tc>
              <w:tc>
                <w:tcPr>
                  <w:tcW w:w="3874" w:type="dxa"/>
                </w:tcPr>
                <w:p w:rsidR="00DE5C60" w:rsidRPr="008E2F86" w:rsidRDefault="00DE5C60" w:rsidP="00F47AB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</w:p>
                <w:p w:rsidR="00DE5C60" w:rsidRPr="008E2F86" w:rsidRDefault="00DE5C60" w:rsidP="00F47AB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DE5C60" w:rsidRPr="008E2F86" w:rsidRDefault="00DE5C60" w:rsidP="00F47AB4">
                  <w:pPr>
                    <w:pBdr>
                      <w:bottom w:val="single" w:sz="12" w:space="1" w:color="auto"/>
                    </w:pBd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DE5C60" w:rsidRPr="008E2F86" w:rsidRDefault="00DE5C60" w:rsidP="00F47AB4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</w:tc>
            </w:tr>
            <w:tr w:rsidR="00DE5C60" w:rsidRPr="008E2F86" w:rsidTr="00101339">
              <w:trPr>
                <w:trHeight w:val="1928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Does your room have any strong odors (e.g. scented candle) that may influence your sleep?</w:t>
                  </w:r>
                </w:p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If yes,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please describe the odors.</w:t>
                  </w:r>
                </w:p>
              </w:tc>
              <w:tc>
                <w:tcPr>
                  <w:tcW w:w="3874" w:type="dxa"/>
                </w:tcPr>
                <w:p w:rsidR="00DE5C60" w:rsidRPr="008E2F86" w:rsidRDefault="00DE5C60" w:rsidP="00F47AB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</w:p>
                <w:p w:rsidR="00DE5C60" w:rsidRPr="008E2F86" w:rsidRDefault="00DE5C60" w:rsidP="00F47AB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DE5C60" w:rsidRPr="008E2F86" w:rsidTr="00101339">
              <w:trPr>
                <w:trHeight w:val="475"/>
              </w:trPr>
              <w:tc>
                <w:tcPr>
                  <w:tcW w:w="9573" w:type="dxa"/>
                  <w:gridSpan w:val="2"/>
                  <w:shd w:val="clear" w:color="auto" w:fill="E6E6E6" w:themeFill="background2"/>
                  <w:vAlign w:val="center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Please answer the following two questions on a scale from 1-7:</w:t>
                  </w:r>
                </w:p>
                <w:p w:rsidR="00DE5C60" w:rsidRPr="008E2F86" w:rsidRDefault="00DE5C60" w:rsidP="00F47AB4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 Very</w:t>
                  </w:r>
                </w:p>
                <w:p w:rsidR="00DE5C60" w:rsidRPr="008E2F86" w:rsidRDefault="00DE5C60" w:rsidP="00F47AB4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unstressful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unstressful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stressful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stressful</w:t>
                  </w:r>
                  <w:proofErr w:type="spellEnd"/>
                </w:p>
                <w:p w:rsidR="00DE5C60" w:rsidRPr="008E2F86" w:rsidRDefault="00DE5C60" w:rsidP="00F47AB4">
                  <w:pPr>
                    <w:jc w:val="center"/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DE5C60" w:rsidRPr="008E2F86" w:rsidTr="00101339">
              <w:trPr>
                <w:trHeight w:val="475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How stressful was your day today?</w:t>
                  </w:r>
                </w:p>
              </w:tc>
              <w:tc>
                <w:tcPr>
                  <w:tcW w:w="3874" w:type="dxa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</w:p>
              </w:tc>
            </w:tr>
            <w:tr w:rsidR="00DE5C60" w:rsidRPr="008E2F86" w:rsidTr="00101339">
              <w:trPr>
                <w:trHeight w:val="800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How stress do you expect your day tomorrow will be?</w:t>
                  </w:r>
                </w:p>
              </w:tc>
              <w:tc>
                <w:tcPr>
                  <w:tcW w:w="3874" w:type="dxa"/>
                </w:tcPr>
                <w:p w:rsidR="00DE5C60" w:rsidRPr="008E2F86" w:rsidRDefault="00DE5C60" w:rsidP="00F47AB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</w:p>
              </w:tc>
            </w:tr>
          </w:tbl>
          <w:p w:rsidR="00DE5C60" w:rsidRPr="008E2F86" w:rsidRDefault="00DE5C60" w:rsidP="00F47AB4">
            <w:pPr>
              <w:tabs>
                <w:tab w:val="left" w:pos="193"/>
                <w:tab w:val="center" w:pos="3096"/>
              </w:tabs>
              <w:rPr>
                <w:rFonts w:ascii="Arial" w:hAnsi="Arial" w:cs="Arial"/>
                <w:b/>
                <w:color w:val="auto"/>
                <w:sz w:val="50"/>
                <w:szCs w:val="50"/>
              </w:rPr>
            </w:pPr>
          </w:p>
        </w:tc>
        <w:tc>
          <w:tcPr>
            <w:tcW w:w="1292" w:type="dxa"/>
          </w:tcPr>
          <w:p w:rsidR="00DE5C60" w:rsidRPr="008E2F86" w:rsidRDefault="00DE5C60" w:rsidP="00F47AB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598" w:type="dxa"/>
          </w:tcPr>
          <w:p w:rsidR="00DE5C60" w:rsidRPr="008E2F86" w:rsidRDefault="00DE5C60" w:rsidP="00F47AB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862" w:type="dxa"/>
          </w:tcPr>
          <w:p w:rsidR="00DE5C60" w:rsidRPr="008E2F86" w:rsidRDefault="00DE5C60" w:rsidP="00F47AB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</w:tr>
    </w:tbl>
    <w:p w:rsidR="007632F6" w:rsidRPr="008E2F86" w:rsidRDefault="007632F6" w:rsidP="00F47AB4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</w:p>
    <w:p w:rsidR="007632F6" w:rsidRPr="008E2F86" w:rsidRDefault="007632F6" w:rsidP="00F47AB4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</w:p>
    <w:p w:rsidR="007632F6" w:rsidRPr="008E2F86" w:rsidRDefault="007632F6" w:rsidP="00F47AB4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</w:p>
    <w:p w:rsidR="00F47AB4" w:rsidRPr="008E2F86" w:rsidRDefault="00F47AB4" w:rsidP="00F47AB4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8E2F86">
        <w:rPr>
          <w:rFonts w:ascii="Arial" w:eastAsia="Times New Roman" w:hAnsi="Arial" w:cs="Arial"/>
          <w:color w:val="auto"/>
          <w:sz w:val="24"/>
          <w:szCs w:val="24"/>
        </w:rPr>
        <w:t>Wednesday:</w:t>
      </w:r>
    </w:p>
    <w:p w:rsidR="00F47AB4" w:rsidRPr="008E2F86" w:rsidRDefault="00F47AB4" w:rsidP="00F47AB4">
      <w:pPr>
        <w:pStyle w:val="ListParagraph"/>
        <w:numPr>
          <w:ilvl w:val="0"/>
          <w:numId w:val="7"/>
        </w:numPr>
        <w:spacing w:after="0" w:line="240" w:lineRule="auto"/>
        <w:ind w:left="780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Set a marker when you wake up by pressing the button on the watch</w:t>
      </w:r>
    </w:p>
    <w:p w:rsidR="00F47AB4" w:rsidRPr="008E2F86" w:rsidRDefault="00F47AB4" w:rsidP="00F47AB4">
      <w:pPr>
        <w:pStyle w:val="ListParagraph"/>
        <w:numPr>
          <w:ilvl w:val="0"/>
          <w:numId w:val="7"/>
        </w:numPr>
        <w:spacing w:after="0" w:line="240" w:lineRule="auto"/>
        <w:ind w:left="780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Fill out a sleep quality questionnaire about the previous night</w:t>
      </w:r>
    </w:p>
    <w:p w:rsidR="00F47AB4" w:rsidRPr="008E2F86" w:rsidRDefault="00F47AB4" w:rsidP="00F47AB4">
      <w:pPr>
        <w:pStyle w:val="ListParagraph"/>
        <w:numPr>
          <w:ilvl w:val="0"/>
          <w:numId w:val="7"/>
        </w:numPr>
        <w:spacing w:after="0" w:line="240" w:lineRule="auto"/>
        <w:ind w:left="780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Re-seal shirt A in the Ziploc bag and place it in the freezer</w:t>
      </w:r>
    </w:p>
    <w:p w:rsidR="00F47AB4" w:rsidRPr="008E2F86" w:rsidRDefault="00F47AB4" w:rsidP="00F47AB4">
      <w:pPr>
        <w:pStyle w:val="ListParagraph"/>
        <w:numPr>
          <w:ilvl w:val="0"/>
          <w:numId w:val="7"/>
        </w:numPr>
        <w:spacing w:after="0" w:line="240" w:lineRule="auto"/>
        <w:ind w:left="780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Re-wash all your bed linens with the provided unscented detergent</w:t>
      </w:r>
    </w:p>
    <w:p w:rsidR="00F47AB4" w:rsidRPr="008E2F86" w:rsidRDefault="00F47AB4" w:rsidP="00F47AB4">
      <w:pPr>
        <w:pStyle w:val="ListParagraph"/>
        <w:numPr>
          <w:ilvl w:val="0"/>
          <w:numId w:val="7"/>
        </w:numPr>
        <w:spacing w:after="0" w:line="240" w:lineRule="auto"/>
        <w:ind w:left="780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 xml:space="preserve">2 hours before going to bed put </w:t>
      </w:r>
      <w:r w:rsidRPr="008E2F86">
        <w:rPr>
          <w:rFonts w:ascii="Arial" w:hAnsi="Arial" w:cs="Arial"/>
          <w:b/>
          <w:sz w:val="24"/>
          <w:szCs w:val="24"/>
        </w:rPr>
        <w:t>shirt B</w:t>
      </w:r>
      <w:r w:rsidRPr="008E2F86">
        <w:rPr>
          <w:rFonts w:ascii="Arial" w:hAnsi="Arial" w:cs="Arial"/>
          <w:sz w:val="24"/>
          <w:szCs w:val="24"/>
        </w:rPr>
        <w:t xml:space="preserve"> on your pillow</w:t>
      </w:r>
    </w:p>
    <w:p w:rsidR="00F47AB4" w:rsidRPr="008E2F86" w:rsidRDefault="00F47AB4" w:rsidP="00F47AB4">
      <w:pPr>
        <w:pStyle w:val="ListParagraph"/>
        <w:numPr>
          <w:ilvl w:val="0"/>
          <w:numId w:val="7"/>
        </w:numPr>
        <w:spacing w:after="0" w:line="240" w:lineRule="auto"/>
        <w:ind w:left="780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Right as you are going to bed:</w:t>
      </w:r>
    </w:p>
    <w:p w:rsidR="00F47AB4" w:rsidRPr="008E2F86" w:rsidRDefault="00F47AB4" w:rsidP="00F47AB4">
      <w:pPr>
        <w:pStyle w:val="ListParagraph"/>
        <w:numPr>
          <w:ilvl w:val="1"/>
          <w:numId w:val="7"/>
        </w:numPr>
        <w:spacing w:after="0" w:line="240" w:lineRule="auto"/>
        <w:ind w:left="1500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Complete the nighttime checklist</w:t>
      </w:r>
    </w:p>
    <w:p w:rsidR="00F47AB4" w:rsidRPr="008E2F86" w:rsidRDefault="00F47AB4" w:rsidP="00F47AB4">
      <w:pPr>
        <w:pStyle w:val="ListParagraph"/>
        <w:numPr>
          <w:ilvl w:val="1"/>
          <w:numId w:val="7"/>
        </w:numPr>
        <w:spacing w:after="0" w:line="240" w:lineRule="auto"/>
        <w:ind w:left="1500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Put on your sleep watch (even if you are going to read or something before sleep)</w:t>
      </w:r>
    </w:p>
    <w:p w:rsidR="00F47AB4" w:rsidRPr="008E2F86" w:rsidRDefault="00F47AB4" w:rsidP="00F47AB4">
      <w:pPr>
        <w:pStyle w:val="ListParagraph"/>
        <w:numPr>
          <w:ilvl w:val="1"/>
          <w:numId w:val="7"/>
        </w:numPr>
        <w:spacing w:after="0" w:line="240" w:lineRule="auto"/>
        <w:ind w:left="1500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 xml:space="preserve">When you begin trying to fall asleep set a marker on your sleep watch by pushing the button on the side! </w:t>
      </w:r>
    </w:p>
    <w:p w:rsidR="00F47AB4" w:rsidRPr="008E2F86" w:rsidRDefault="00F47AB4" w:rsidP="00F47AB4">
      <w:pPr>
        <w:spacing w:after="0" w:line="240" w:lineRule="auto"/>
        <w:ind w:left="780"/>
        <w:rPr>
          <w:rFonts w:ascii="Arial" w:eastAsia="Times New Roman" w:hAnsi="Arial" w:cs="Arial"/>
          <w:color w:val="auto"/>
          <w:sz w:val="24"/>
          <w:szCs w:val="24"/>
        </w:rPr>
      </w:pPr>
    </w:p>
    <w:p w:rsidR="00F47AB4" w:rsidRPr="008E2F86" w:rsidRDefault="00F47AB4" w:rsidP="00F47AB4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8E2F86">
        <w:rPr>
          <w:rFonts w:ascii="Arial" w:eastAsia="Times New Roman" w:hAnsi="Arial" w:cs="Arial"/>
          <w:color w:val="auto"/>
          <w:sz w:val="24"/>
          <w:szCs w:val="24"/>
        </w:rPr>
        <w:t>Thursday:</w:t>
      </w:r>
    </w:p>
    <w:p w:rsidR="00F47AB4" w:rsidRPr="008E2F86" w:rsidRDefault="00F47AB4" w:rsidP="00F47A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Set a marker when you wake up by pressing the button on the watch</w:t>
      </w:r>
    </w:p>
    <w:p w:rsidR="00F47AB4" w:rsidRPr="008E2F86" w:rsidRDefault="00F47AB4" w:rsidP="00F47A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Fill out a sleep quality questionnaire about the previous night</w:t>
      </w:r>
    </w:p>
    <w:p w:rsidR="00F47AB4" w:rsidRPr="008E2F86" w:rsidRDefault="00F47AB4" w:rsidP="00F47A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Re-seal shirt B in the Ziploc bag and place it in the freezer</w:t>
      </w:r>
    </w:p>
    <w:p w:rsidR="00F47AB4" w:rsidRPr="008E2F86" w:rsidRDefault="00F47AB4" w:rsidP="00F47A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 xml:space="preserve">2 hours before going to bed put </w:t>
      </w:r>
      <w:r w:rsidRPr="008E2F86">
        <w:rPr>
          <w:rFonts w:ascii="Arial" w:hAnsi="Arial" w:cs="Arial"/>
          <w:b/>
          <w:sz w:val="24"/>
          <w:szCs w:val="24"/>
        </w:rPr>
        <w:t>shirt B</w:t>
      </w:r>
      <w:r w:rsidRPr="008E2F86">
        <w:rPr>
          <w:rFonts w:ascii="Arial" w:hAnsi="Arial" w:cs="Arial"/>
          <w:sz w:val="24"/>
          <w:szCs w:val="24"/>
        </w:rPr>
        <w:t xml:space="preserve"> back on your pillow</w:t>
      </w:r>
    </w:p>
    <w:p w:rsidR="00F47AB4" w:rsidRPr="008E2F86" w:rsidRDefault="00F47AB4" w:rsidP="00F47A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Right as you are going to bed:</w:t>
      </w:r>
    </w:p>
    <w:p w:rsidR="00F47AB4" w:rsidRPr="008E2F86" w:rsidRDefault="00F47AB4" w:rsidP="00F47A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Complete the nighttime checklist</w:t>
      </w:r>
    </w:p>
    <w:p w:rsidR="00F47AB4" w:rsidRPr="008E2F86" w:rsidRDefault="00F47AB4" w:rsidP="00F47A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Put on your sleep watch (even if you are going to read or something before sleep)</w:t>
      </w:r>
    </w:p>
    <w:p w:rsidR="00F47AB4" w:rsidRPr="008E2F86" w:rsidRDefault="00F47AB4" w:rsidP="00F47AB4">
      <w:pPr>
        <w:pStyle w:val="ListParagraph"/>
        <w:numPr>
          <w:ilvl w:val="1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 xml:space="preserve">When you begin trying to fall asleep set a marker on your sleep watch by pushing the button on the side! </w:t>
      </w:r>
    </w:p>
    <w:p w:rsidR="00F47AB4" w:rsidRPr="008E2F86" w:rsidRDefault="00F47AB4" w:rsidP="00F47AB4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:rsidR="00F47AB4" w:rsidRPr="008E2F86" w:rsidRDefault="00F47AB4" w:rsidP="00F47AB4">
      <w:pP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8E2F86">
        <w:rPr>
          <w:rFonts w:ascii="Arial" w:eastAsia="Times New Roman" w:hAnsi="Arial" w:cs="Arial"/>
          <w:color w:val="auto"/>
          <w:sz w:val="24"/>
          <w:szCs w:val="24"/>
        </w:rPr>
        <w:t>Friday:</w:t>
      </w:r>
    </w:p>
    <w:p w:rsidR="00F47AB4" w:rsidRPr="008E2F86" w:rsidRDefault="00F47AB4" w:rsidP="00F47A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Set a marker when you wake up by pressing the button on the watch</w:t>
      </w:r>
    </w:p>
    <w:p w:rsidR="00F47AB4" w:rsidRPr="008E2F86" w:rsidRDefault="00F47AB4" w:rsidP="00F47A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Fill out a sleep quality questionnaire about the previous night</w:t>
      </w:r>
    </w:p>
    <w:p w:rsidR="00F47AB4" w:rsidRPr="008E2F86" w:rsidRDefault="00F47AB4" w:rsidP="00F47A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Re-seal shirt B in the Ziploc bag and place it in the freezer</w:t>
      </w:r>
    </w:p>
    <w:p w:rsidR="00F47AB4" w:rsidRPr="008E2F86" w:rsidRDefault="00F47AB4" w:rsidP="00F47AB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E2F86">
        <w:rPr>
          <w:rFonts w:ascii="Arial" w:hAnsi="Arial" w:cs="Arial"/>
          <w:sz w:val="24"/>
          <w:szCs w:val="24"/>
        </w:rPr>
        <w:t>Come see us for appointment number three. Bring both shirts, your 4 completed sleep questionnaires and the sleep watch!</w:t>
      </w:r>
    </w:p>
    <w:p w:rsidR="00F47AB4" w:rsidRPr="008E2F86" w:rsidRDefault="00F47AB4" w:rsidP="00F47AB4">
      <w:pPr>
        <w:rPr>
          <w:rFonts w:ascii="Arial" w:hAnsi="Arial" w:cs="Arial"/>
          <w:color w:val="auto"/>
        </w:rPr>
      </w:pPr>
    </w:p>
    <w:p w:rsidR="00F47AB4" w:rsidRPr="008E2F86" w:rsidRDefault="00F47AB4" w:rsidP="00F47AB4">
      <w:pPr>
        <w:rPr>
          <w:rFonts w:ascii="Arial" w:hAnsi="Arial" w:cs="Arial"/>
          <w:color w:val="auto"/>
          <w:sz w:val="24"/>
          <w:szCs w:val="24"/>
        </w:rPr>
      </w:pPr>
      <w:r w:rsidRPr="008E2F86">
        <w:rPr>
          <w:rFonts w:ascii="Arial" w:hAnsi="Arial" w:cs="Arial"/>
          <w:color w:val="auto"/>
          <w:sz w:val="24"/>
          <w:szCs w:val="24"/>
        </w:rPr>
        <w:t xml:space="preserve">If you have questions, just email us at </w:t>
      </w:r>
      <w:hyperlink r:id="rId15" w:history="1">
        <w:r w:rsidRPr="008E2F86">
          <w:rPr>
            <w:rStyle w:val="Hyperlink"/>
            <w:rFonts w:ascii="Arial" w:hAnsi="Arial" w:cs="Arial"/>
            <w:color w:val="auto"/>
            <w:sz w:val="24"/>
            <w:szCs w:val="24"/>
          </w:rPr>
          <w:t>chenlabstudy@gmail.com</w:t>
        </w:r>
      </w:hyperlink>
    </w:p>
    <w:p w:rsidR="00F47AB4" w:rsidRPr="008E2F86" w:rsidRDefault="00F47AB4" w:rsidP="00F47AB4">
      <w:pPr>
        <w:rPr>
          <w:rFonts w:ascii="Arial" w:hAnsi="Arial" w:cs="Arial"/>
          <w:color w:val="auto"/>
          <w:sz w:val="24"/>
          <w:szCs w:val="24"/>
        </w:rPr>
      </w:pPr>
      <w:r w:rsidRPr="008E2F86">
        <w:rPr>
          <w:rFonts w:ascii="Arial" w:hAnsi="Arial" w:cs="Arial"/>
          <w:color w:val="auto"/>
          <w:sz w:val="24"/>
          <w:szCs w:val="24"/>
        </w:rPr>
        <w:t xml:space="preserve">Goodbye for now! </w:t>
      </w:r>
    </w:p>
    <w:p w:rsidR="00F47AB4" w:rsidRPr="008E2F86" w:rsidRDefault="00F47AB4" w:rsidP="00F47AB4">
      <w:pPr>
        <w:rPr>
          <w:rFonts w:ascii="Arial" w:hAnsi="Arial" w:cs="Arial"/>
          <w:sz w:val="24"/>
          <w:szCs w:val="24"/>
        </w:rPr>
      </w:pPr>
    </w:p>
    <w:p w:rsidR="00F47AB4" w:rsidRPr="008E2F86" w:rsidRDefault="00F47AB4" w:rsidP="00F47AB4">
      <w:pPr>
        <w:jc w:val="center"/>
        <w:rPr>
          <w:rFonts w:ascii="Arial" w:hAnsi="Arial" w:cs="Arial"/>
          <w:sz w:val="24"/>
          <w:szCs w:val="24"/>
        </w:rPr>
      </w:pPr>
    </w:p>
    <w:p w:rsidR="003346F9" w:rsidRPr="008E2F86" w:rsidRDefault="00F47AB4" w:rsidP="003346F9">
      <w:pPr>
        <w:rPr>
          <w:rFonts w:ascii="Arial" w:hAnsi="Arial" w:cs="Arial"/>
          <w:color w:val="auto"/>
        </w:rPr>
      </w:pPr>
      <w:r w:rsidRPr="008E2F86">
        <w:rPr>
          <w:rFonts w:ascii="Arial" w:hAnsi="Arial" w:cs="Arial"/>
          <w:color w:val="auto"/>
        </w:rPr>
        <w:br w:type="textWrapping" w:clear="all"/>
      </w:r>
    </w:p>
    <w:tbl>
      <w:tblPr>
        <w:tblW w:w="21780" w:type="dxa"/>
        <w:tblInd w:w="-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  <w:gridCol w:w="1292"/>
        <w:gridCol w:w="598"/>
        <w:gridCol w:w="810"/>
        <w:gridCol w:w="9450"/>
      </w:tblGrid>
      <w:tr w:rsidR="003346F9" w:rsidRPr="008E2F86" w:rsidTr="00D66EF1">
        <w:trPr>
          <w:trHeight w:hRule="exact" w:val="12392"/>
        </w:trPr>
        <w:tc>
          <w:tcPr>
            <w:tcW w:w="9630" w:type="dxa"/>
          </w:tcPr>
          <w:p w:rsidR="003346F9" w:rsidRPr="008E2F86" w:rsidRDefault="00374BEF" w:rsidP="00770BD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  <w:r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lastRenderedPageBreak/>
              <w:t>Monday</w:t>
            </w:r>
            <w:r w:rsidR="003346F9"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 xml:space="preserve"> Night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9573" w:type="dxa"/>
              <w:tblLayout w:type="fixed"/>
              <w:tblLook w:val="04A0" w:firstRow="1" w:lastRow="0" w:firstColumn="1" w:lastColumn="0" w:noHBand="0" w:noVBand="1"/>
            </w:tblPr>
            <w:tblGrid>
              <w:gridCol w:w="5699"/>
              <w:gridCol w:w="3874"/>
            </w:tblGrid>
            <w:tr w:rsidR="003346F9" w:rsidRPr="008E2F86" w:rsidTr="00770BD4">
              <w:trPr>
                <w:trHeight w:val="935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Wash your sheets using the provided laundry detergent.</w:t>
                  </w:r>
                </w:p>
              </w:tc>
              <w:tc>
                <w:tcPr>
                  <w:tcW w:w="3874" w:type="dxa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61CE63F5" wp14:editId="45DD8B97">
                            <wp:simplePos x="0" y="0"/>
                            <wp:positionH relativeFrom="column">
                              <wp:posOffset>957267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423081" cy="409433"/>
                            <wp:effectExtent l="0" t="0" r="15240" b="10160"/>
                            <wp:wrapNone/>
                            <wp:docPr id="24" name="Fram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09433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1F9E2D8" id="Frame 24" o:spid="_x0000_s1026" style="position:absolute;margin-left:75.4pt;margin-top:5.35pt;width:33.3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081,40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" path="m,l423081,r,409433l,409433,,xm51179,51179r,307075l371902,358254r,-307075l51179,51179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3081,0;423081,409433;0,409433;0,0;51179,51179;51179,358254;371902,358254;371902,51179;51179,51179" o:connectangles="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3346F9" w:rsidRPr="008E2F86" w:rsidTr="00770BD4">
              <w:trPr>
                <w:trHeight w:val="1092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Place the assigned shirt on your pillow 2 hours before going to bed.</w:t>
                  </w:r>
                </w:p>
              </w:tc>
              <w:tc>
                <w:tcPr>
                  <w:tcW w:w="3874" w:type="dxa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5F40F4AC" wp14:editId="59F75C00">
                            <wp:simplePos x="0" y="0"/>
                            <wp:positionH relativeFrom="column">
                              <wp:posOffset>960442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423081" cy="409433"/>
                            <wp:effectExtent l="0" t="0" r="15240" b="10160"/>
                            <wp:wrapNone/>
                            <wp:docPr id="25" name="Frame 2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09433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10ADF69" id="Frame 25" o:spid="_x0000_s1026" style="position:absolute;margin-left:75.65pt;margin-top:5.7pt;width:33.3pt;height:3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081,40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" path="m,l423081,r,409433l,409433,,xm51179,51179r,307075l371902,358254r,-307075l51179,51179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3081,0;423081,409433;0,409433;0,0;51179,51179;51179,358254;371902,358254;371902,51179;51179,51179" o:connectangles="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3346F9" w:rsidRPr="008E2F86" w:rsidTr="00770BD4">
              <w:trPr>
                <w:trHeight w:val="717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Wash your body and hair using the provided unscented soap and shampoo.</w:t>
                  </w:r>
                </w:p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If not, 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what did you do/use? Please describe.</w:t>
                  </w:r>
                </w:p>
              </w:tc>
              <w:tc>
                <w:tcPr>
                  <w:tcW w:w="3874" w:type="dxa"/>
                </w:tcPr>
                <w:p w:rsidR="003346F9" w:rsidRPr="008E2F86" w:rsidRDefault="003346F9" w:rsidP="00770BD4">
                  <w:pPr>
                    <w:pBdr>
                      <w:bottom w:val="single" w:sz="12" w:space="1" w:color="auto"/>
                    </w:pBd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01914CF6" wp14:editId="3E422E7E">
                            <wp:simplePos x="0" y="0"/>
                            <wp:positionH relativeFrom="column">
                              <wp:posOffset>962347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422910" cy="408940"/>
                            <wp:effectExtent l="0" t="0" r="15240" b="10160"/>
                            <wp:wrapNone/>
                            <wp:docPr id="26" name="Frame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089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347880" id="Frame 26" o:spid="_x0000_s1026" style="position:absolute;margin-left:75.8pt;margin-top:5.7pt;width:33.3pt;height:3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" path="m,l422910,r,408940l,408940,,xm51118,51118r,306705l371793,357823r,-306705l51118,51118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2910,0;422910,408940;0,408940;0,0;51118,51118;51118,357823;371793,357823;371793,51118;51118,51118" o:connectangles="0,0,0,0,0,0,0,0,0,0"/>
                          </v:shape>
                        </w:pict>
                      </mc:Fallback>
                    </mc:AlternateContent>
                  </w:r>
                </w:p>
                <w:p w:rsidR="003346F9" w:rsidRPr="008E2F86" w:rsidRDefault="003346F9" w:rsidP="00770BD4">
                  <w:pPr>
                    <w:pBdr>
                      <w:bottom w:val="single" w:sz="12" w:space="1" w:color="auto"/>
                    </w:pBd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3346F9" w:rsidRPr="008E2F86" w:rsidRDefault="003346F9" w:rsidP="00770BD4">
                  <w:pPr>
                    <w:pBdr>
                      <w:bottom w:val="single" w:sz="12" w:space="1" w:color="auto"/>
                    </w:pBd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3346F9" w:rsidRPr="008E2F86" w:rsidRDefault="003346F9" w:rsidP="00770BD4">
                  <w:pP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</w:tc>
            </w:tr>
            <w:tr w:rsidR="003346F9" w:rsidRPr="008E2F86" w:rsidTr="00770BD4">
              <w:trPr>
                <w:trHeight w:val="761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Did you drink caffeinated beverages after 2pm today?</w:t>
                  </w:r>
                </w:p>
              </w:tc>
              <w:tc>
                <w:tcPr>
                  <w:tcW w:w="3874" w:type="dxa"/>
                  <w:vAlign w:val="center"/>
                </w:tcPr>
                <w:p w:rsidR="003346F9" w:rsidRPr="008E2F86" w:rsidRDefault="003346F9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</w:tc>
            </w:tr>
            <w:tr w:rsidR="003346F9" w:rsidRPr="008E2F86" w:rsidTr="00770BD4">
              <w:trPr>
                <w:trHeight w:val="2002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Did you drink alcohol, smoke or use drugs today?</w:t>
                  </w:r>
                </w:p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If yes,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please describe what you drank or used and how much (remember, your response is confidential).</w:t>
                  </w:r>
                </w:p>
              </w:tc>
              <w:tc>
                <w:tcPr>
                  <w:tcW w:w="3874" w:type="dxa"/>
                </w:tcPr>
                <w:p w:rsidR="003346F9" w:rsidRPr="008E2F86" w:rsidRDefault="003346F9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</w:p>
                <w:p w:rsidR="003346F9" w:rsidRPr="008E2F86" w:rsidRDefault="003346F9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3346F9" w:rsidRPr="008E2F86" w:rsidRDefault="003346F9" w:rsidP="00770BD4">
                  <w:pPr>
                    <w:pBdr>
                      <w:bottom w:val="single" w:sz="12" w:space="1" w:color="auto"/>
                    </w:pBd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3346F9" w:rsidRPr="008E2F86" w:rsidRDefault="003346F9" w:rsidP="00770BD4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</w:tc>
            </w:tr>
            <w:tr w:rsidR="003346F9" w:rsidRPr="008E2F86" w:rsidTr="00770BD4">
              <w:trPr>
                <w:trHeight w:val="1928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Does your room have any strong odors (e.g. scented candle) that may influence your sleep?</w:t>
                  </w:r>
                </w:p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If yes,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please describe the odors.</w:t>
                  </w:r>
                </w:p>
              </w:tc>
              <w:tc>
                <w:tcPr>
                  <w:tcW w:w="3874" w:type="dxa"/>
                </w:tcPr>
                <w:p w:rsidR="003346F9" w:rsidRPr="008E2F86" w:rsidRDefault="003346F9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</w:p>
                <w:p w:rsidR="003346F9" w:rsidRPr="008E2F86" w:rsidRDefault="003346F9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3346F9" w:rsidRPr="008E2F86" w:rsidTr="00770BD4">
              <w:trPr>
                <w:trHeight w:val="475"/>
              </w:trPr>
              <w:tc>
                <w:tcPr>
                  <w:tcW w:w="9573" w:type="dxa"/>
                  <w:gridSpan w:val="2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Please answer the following two questions on a scale from 1-7:</w:t>
                  </w:r>
                </w:p>
                <w:p w:rsidR="003346F9" w:rsidRPr="008E2F86" w:rsidRDefault="003346F9" w:rsidP="00770BD4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 Very</w:t>
                  </w:r>
                </w:p>
                <w:p w:rsidR="003346F9" w:rsidRPr="008E2F86" w:rsidRDefault="003346F9" w:rsidP="00770BD4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unstressful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unstressful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stressful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stressful</w:t>
                  </w:r>
                  <w:proofErr w:type="spellEnd"/>
                </w:p>
                <w:p w:rsidR="003346F9" w:rsidRPr="008E2F86" w:rsidRDefault="003346F9" w:rsidP="00770BD4">
                  <w:pPr>
                    <w:jc w:val="center"/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3346F9" w:rsidRPr="008E2F86" w:rsidTr="00770BD4">
              <w:trPr>
                <w:trHeight w:val="475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How stressful was your day today?</w:t>
                  </w:r>
                </w:p>
              </w:tc>
              <w:tc>
                <w:tcPr>
                  <w:tcW w:w="3874" w:type="dxa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</w:p>
              </w:tc>
            </w:tr>
            <w:tr w:rsidR="003346F9" w:rsidRPr="008E2F86" w:rsidTr="00770BD4">
              <w:trPr>
                <w:trHeight w:val="800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How stress do you expect your day tomorrow will be?</w:t>
                  </w:r>
                </w:p>
              </w:tc>
              <w:tc>
                <w:tcPr>
                  <w:tcW w:w="3874" w:type="dxa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</w:p>
              </w:tc>
            </w:tr>
          </w:tbl>
          <w:p w:rsidR="003346F9" w:rsidRPr="008E2F86" w:rsidRDefault="003346F9" w:rsidP="00770BD4">
            <w:pPr>
              <w:tabs>
                <w:tab w:val="left" w:pos="193"/>
                <w:tab w:val="center" w:pos="3096"/>
              </w:tabs>
              <w:rPr>
                <w:rFonts w:ascii="Arial" w:hAnsi="Arial" w:cs="Arial"/>
                <w:b/>
                <w:color w:val="auto"/>
                <w:sz w:val="50"/>
                <w:szCs w:val="50"/>
              </w:rPr>
            </w:pPr>
          </w:p>
        </w:tc>
        <w:tc>
          <w:tcPr>
            <w:tcW w:w="1292" w:type="dxa"/>
          </w:tcPr>
          <w:p w:rsidR="003346F9" w:rsidRPr="008E2F86" w:rsidRDefault="003346F9" w:rsidP="00770BD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598" w:type="dxa"/>
          </w:tcPr>
          <w:p w:rsidR="003346F9" w:rsidRPr="008E2F86" w:rsidRDefault="003346F9" w:rsidP="00770BD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810" w:type="dxa"/>
          </w:tcPr>
          <w:p w:rsidR="003346F9" w:rsidRPr="008E2F86" w:rsidRDefault="003346F9" w:rsidP="00770BD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9450" w:type="dxa"/>
          </w:tcPr>
          <w:p w:rsidR="003346F9" w:rsidRPr="008E2F86" w:rsidRDefault="003346F9" w:rsidP="00770BD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  <w:r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>T</w:t>
            </w:r>
            <w:r w:rsidR="00374BEF"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>hursday</w:t>
            </w:r>
            <w:r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 xml:space="preserve"> Morning</w:t>
            </w:r>
          </w:p>
          <w:tbl>
            <w:tblPr>
              <w:tblStyle w:val="TableGrid"/>
              <w:tblpPr w:leftFromText="180" w:rightFromText="180" w:vertAnchor="text" w:horzAnchor="margin" w:tblpY="-53"/>
              <w:tblOverlap w:val="never"/>
              <w:tblW w:w="9415" w:type="dxa"/>
              <w:tblLayout w:type="fixed"/>
              <w:tblLook w:val="04A0" w:firstRow="1" w:lastRow="0" w:firstColumn="1" w:lastColumn="0" w:noHBand="0" w:noVBand="1"/>
            </w:tblPr>
            <w:tblGrid>
              <w:gridCol w:w="5074"/>
              <w:gridCol w:w="4341"/>
            </w:tblGrid>
            <w:tr w:rsidR="003346F9" w:rsidRPr="008E2F86" w:rsidTr="00770BD4">
              <w:trPr>
                <w:trHeight w:val="1012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what time did you go to bed?</w:t>
                  </w:r>
                </w:p>
              </w:tc>
              <w:tc>
                <w:tcPr>
                  <w:tcW w:w="4341" w:type="dxa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3346F9" w:rsidRPr="008E2F86" w:rsidTr="00770BD4">
              <w:trPr>
                <w:trHeight w:val="99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long (in minutes) did it take you to fall asleep?</w:t>
                  </w:r>
                </w:p>
              </w:tc>
              <w:tc>
                <w:tcPr>
                  <w:tcW w:w="4341" w:type="dxa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3346F9" w:rsidRPr="008E2F86" w:rsidTr="00770BD4">
              <w:trPr>
                <w:trHeight w:val="958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3346F9" w:rsidRPr="008E2F86" w:rsidRDefault="003346F9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This morning, what time did you get up?</w:t>
                  </w:r>
                </w:p>
              </w:tc>
              <w:tc>
                <w:tcPr>
                  <w:tcW w:w="4341" w:type="dxa"/>
                </w:tcPr>
                <w:p w:rsidR="003346F9" w:rsidRPr="008E2F86" w:rsidRDefault="003346F9" w:rsidP="00770BD4">
                  <w:pPr>
                    <w:spacing w:line="48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3346F9" w:rsidRPr="008E2F86" w:rsidTr="00770BD4">
              <w:trPr>
                <w:trHeight w:val="1266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3346F9" w:rsidRPr="008E2F86" w:rsidRDefault="00051FEB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many hours and minutes of actual sleep did you get at night? (This may be different than the number of hours you spent in bed)</w:t>
                  </w:r>
                </w:p>
              </w:tc>
              <w:tc>
                <w:tcPr>
                  <w:tcW w:w="4341" w:type="dxa"/>
                  <w:vAlign w:val="center"/>
                </w:tcPr>
                <w:p w:rsidR="003346F9" w:rsidRPr="008E2F86" w:rsidRDefault="00051FEB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_____ hours, _____minutes</w:t>
                  </w:r>
                </w:p>
              </w:tc>
            </w:tr>
            <w:tr w:rsidR="00B23B05" w:rsidRPr="008E2F86" w:rsidTr="00012927">
              <w:trPr>
                <w:trHeight w:val="1810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After falling asleep, how many times did you wake up? (e.g. to use the bathroom, uncomfortable, heard noises, no reason, etc.)</w:t>
                  </w:r>
                </w:p>
              </w:tc>
              <w:tc>
                <w:tcPr>
                  <w:tcW w:w="4341" w:type="dxa"/>
                  <w:vAlign w:val="center"/>
                </w:tcPr>
                <w:p w:rsidR="00B23B05" w:rsidRPr="00B23B05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B23B05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0    1    2    3    4    5 or more</w:t>
                  </w:r>
                </w:p>
              </w:tc>
            </w:tr>
            <w:tr w:rsidR="00B23B05" w:rsidRPr="008E2F86" w:rsidTr="00770BD4">
              <w:trPr>
                <w:trHeight w:val="72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 xml:space="preserve">Total number </w:t>
                  </w:r>
                  <w: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of minutes awake after falling asleep</w:t>
                  </w: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341" w:type="dxa"/>
                </w:tcPr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B23B05" w:rsidRPr="008E2F86" w:rsidTr="00770BD4">
              <w:trPr>
                <w:trHeight w:val="791"/>
              </w:trPr>
              <w:tc>
                <w:tcPr>
                  <w:tcW w:w="9415" w:type="dxa"/>
                  <w:gridSpan w:val="2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would you rate your sleep quality overall?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Very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bad    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bad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   good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good</w:t>
                  </w:r>
                  <w:proofErr w:type="spellEnd"/>
                </w:p>
                <w:p w:rsidR="00B23B05" w:rsidRPr="008E2F86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B23B05" w:rsidRPr="008E2F86" w:rsidTr="00770BD4">
              <w:trPr>
                <w:trHeight w:val="791"/>
              </w:trPr>
              <w:tc>
                <w:tcPr>
                  <w:tcW w:w="9415" w:type="dxa"/>
                  <w:gridSpan w:val="2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How well rested do you feel this morning?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Very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unrested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unrested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rested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rested</w:t>
                  </w:r>
                  <w:proofErr w:type="spellEnd"/>
                </w:p>
                <w:p w:rsidR="00B23B05" w:rsidRPr="008E2F86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B23B05" w:rsidRPr="008E2F86" w:rsidTr="00770BD4">
              <w:trPr>
                <w:trHeight w:val="1331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Did you sleep in the same bed as another person or pet last night?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  <w:t xml:space="preserve">If yes, </w:t>
                  </w: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who?</w:t>
                  </w:r>
                </w:p>
              </w:tc>
              <w:tc>
                <w:tcPr>
                  <w:tcW w:w="4341" w:type="dxa"/>
                </w:tcPr>
                <w:p w:rsidR="00B23B05" w:rsidRPr="008E2F86" w:rsidRDefault="00B23B05" w:rsidP="00B23B05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:rsidR="003346F9" w:rsidRPr="008E2F86" w:rsidRDefault="003346F9" w:rsidP="00770BD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50"/>
                <w:szCs w:val="50"/>
              </w:rPr>
            </w:pPr>
          </w:p>
        </w:tc>
      </w:tr>
    </w:tbl>
    <w:p w:rsidR="003346F9" w:rsidRPr="008E2F86" w:rsidRDefault="003346F9">
      <w:pPr>
        <w:rPr>
          <w:rFonts w:ascii="Arial" w:hAnsi="Arial" w:cs="Arial"/>
          <w:color w:val="auto"/>
        </w:rPr>
      </w:pPr>
    </w:p>
    <w:tbl>
      <w:tblPr>
        <w:tblW w:w="21800" w:type="dxa"/>
        <w:tblInd w:w="-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1170"/>
        <w:gridCol w:w="1170"/>
        <w:gridCol w:w="20"/>
        <w:gridCol w:w="9450"/>
      </w:tblGrid>
      <w:tr w:rsidR="00966E43" w:rsidRPr="008E2F86" w:rsidTr="003C5D43">
        <w:trPr>
          <w:trHeight w:hRule="exact" w:val="12392"/>
        </w:trPr>
        <w:tc>
          <w:tcPr>
            <w:tcW w:w="9990" w:type="dxa"/>
          </w:tcPr>
          <w:p w:rsidR="00966E43" w:rsidRPr="008E2F86" w:rsidRDefault="00374BEF" w:rsidP="00770BD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  <w:r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lastRenderedPageBreak/>
              <w:t>Wednesday</w:t>
            </w:r>
            <w:r w:rsidR="00966E43"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 xml:space="preserve"> Night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9573" w:type="dxa"/>
              <w:tblLayout w:type="fixed"/>
              <w:tblLook w:val="04A0" w:firstRow="1" w:lastRow="0" w:firstColumn="1" w:lastColumn="0" w:noHBand="0" w:noVBand="1"/>
            </w:tblPr>
            <w:tblGrid>
              <w:gridCol w:w="5699"/>
              <w:gridCol w:w="3874"/>
            </w:tblGrid>
            <w:tr w:rsidR="00966E43" w:rsidRPr="008E2F86" w:rsidTr="00770BD4">
              <w:trPr>
                <w:trHeight w:val="935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Wash your sheets using the provided laundry detergent.</w:t>
                  </w:r>
                </w:p>
              </w:tc>
              <w:tc>
                <w:tcPr>
                  <w:tcW w:w="3874" w:type="dxa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0A0FD620" wp14:editId="1C963490">
                            <wp:simplePos x="0" y="0"/>
                            <wp:positionH relativeFrom="column">
                              <wp:posOffset>957267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423081" cy="409433"/>
                            <wp:effectExtent l="0" t="0" r="15240" b="10160"/>
                            <wp:wrapNone/>
                            <wp:docPr id="52" name="Frame 5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09433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498EA5" id="Frame 52" o:spid="_x0000_s1026" style="position:absolute;margin-left:75.4pt;margin-top:5.35pt;width:33.3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081,40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" path="m,l423081,r,409433l,409433,,xm51179,51179r,307075l371902,358254r,-307075l51179,51179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3081,0;423081,409433;0,409433;0,0;51179,51179;51179,358254;371902,358254;371902,51179;51179,51179" o:connectangles="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66E43" w:rsidRPr="008E2F86" w:rsidTr="00770BD4">
              <w:trPr>
                <w:trHeight w:val="1092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Place the assigned shirt on your pillow 2 hours before going to bed.</w:t>
                  </w:r>
                </w:p>
              </w:tc>
              <w:tc>
                <w:tcPr>
                  <w:tcW w:w="3874" w:type="dxa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496B2EDC" wp14:editId="2FF190C1">
                            <wp:simplePos x="0" y="0"/>
                            <wp:positionH relativeFrom="column">
                              <wp:posOffset>960442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423081" cy="409433"/>
                            <wp:effectExtent l="0" t="0" r="15240" b="10160"/>
                            <wp:wrapNone/>
                            <wp:docPr id="53" name="Fram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09433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32A4A1B" id="Frame 53" o:spid="_x0000_s1026" style="position:absolute;margin-left:75.65pt;margin-top:5.7pt;width:33.3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081,40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" path="m,l423081,r,409433l,409433,,xm51179,51179r,307075l371902,358254r,-307075l51179,51179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3081,0;423081,409433;0,409433;0,0;51179,51179;51179,358254;371902,358254;371902,51179;51179,51179" o:connectangles="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66E43" w:rsidRPr="008E2F86" w:rsidTr="00770BD4">
              <w:trPr>
                <w:trHeight w:val="717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Wash your body and hair using the provided unscented soap and shampoo.</w:t>
                  </w:r>
                </w:p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If not, 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what did you do/use? Please describe.</w:t>
                  </w:r>
                </w:p>
              </w:tc>
              <w:tc>
                <w:tcPr>
                  <w:tcW w:w="3874" w:type="dxa"/>
                </w:tcPr>
                <w:p w:rsidR="00966E43" w:rsidRPr="008E2F86" w:rsidRDefault="00966E43" w:rsidP="00770BD4">
                  <w:pPr>
                    <w:pBdr>
                      <w:bottom w:val="single" w:sz="12" w:space="1" w:color="auto"/>
                    </w:pBd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614B05FE" wp14:editId="1631BEDD">
                            <wp:simplePos x="0" y="0"/>
                            <wp:positionH relativeFrom="column">
                              <wp:posOffset>962347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422910" cy="408940"/>
                            <wp:effectExtent l="0" t="0" r="15240" b="10160"/>
                            <wp:wrapNone/>
                            <wp:docPr id="54" name="Fram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089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81FBCA" id="Frame 54" o:spid="_x0000_s1026" style="position:absolute;margin-left:75.8pt;margin-top:5.7pt;width:33.3pt;height:32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" path="m,l422910,r,408940l,408940,,xm51118,51118r,306705l371793,357823r,-306705l51118,51118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2910,0;422910,408940;0,408940;0,0;51118,51118;51118,357823;371793,357823;371793,51118;51118,51118" o:connectangles="0,0,0,0,0,0,0,0,0,0"/>
                          </v:shape>
                        </w:pict>
                      </mc:Fallback>
                    </mc:AlternateContent>
                  </w:r>
                </w:p>
                <w:p w:rsidR="00966E43" w:rsidRPr="008E2F86" w:rsidRDefault="00966E43" w:rsidP="00770BD4">
                  <w:pPr>
                    <w:pBdr>
                      <w:bottom w:val="single" w:sz="12" w:space="1" w:color="auto"/>
                    </w:pBd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966E43" w:rsidRPr="008E2F86" w:rsidRDefault="00966E43" w:rsidP="00770BD4">
                  <w:pPr>
                    <w:pBdr>
                      <w:bottom w:val="single" w:sz="12" w:space="1" w:color="auto"/>
                    </w:pBd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966E43" w:rsidRPr="008E2F86" w:rsidRDefault="00966E43" w:rsidP="00770BD4">
                  <w:pP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</w:tc>
            </w:tr>
            <w:tr w:rsidR="00966E43" w:rsidRPr="008E2F86" w:rsidTr="00770BD4">
              <w:trPr>
                <w:trHeight w:val="761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Did you drink caffeinated beverages after 2pm today?</w:t>
                  </w:r>
                </w:p>
              </w:tc>
              <w:tc>
                <w:tcPr>
                  <w:tcW w:w="3874" w:type="dxa"/>
                  <w:vAlign w:val="center"/>
                </w:tcPr>
                <w:p w:rsidR="00966E43" w:rsidRPr="008E2F86" w:rsidRDefault="00966E43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</w:tc>
            </w:tr>
            <w:tr w:rsidR="00966E43" w:rsidRPr="008E2F86" w:rsidTr="00770BD4">
              <w:trPr>
                <w:trHeight w:val="2002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Did you drink alcohol, smoke or use drugs today?</w:t>
                  </w:r>
                </w:p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If yes,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please describe what you drank or used and how much (remember, your response is confidential).</w:t>
                  </w:r>
                </w:p>
              </w:tc>
              <w:tc>
                <w:tcPr>
                  <w:tcW w:w="3874" w:type="dxa"/>
                </w:tcPr>
                <w:p w:rsidR="00966E43" w:rsidRPr="008E2F86" w:rsidRDefault="00966E43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</w:p>
                <w:p w:rsidR="00966E43" w:rsidRPr="008E2F86" w:rsidRDefault="00966E43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966E43" w:rsidRPr="008E2F86" w:rsidRDefault="00966E43" w:rsidP="00770BD4">
                  <w:pPr>
                    <w:pBdr>
                      <w:bottom w:val="single" w:sz="12" w:space="1" w:color="auto"/>
                    </w:pBd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966E43" w:rsidRPr="008E2F86" w:rsidRDefault="00966E43" w:rsidP="00770BD4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</w:tc>
            </w:tr>
            <w:tr w:rsidR="00966E43" w:rsidRPr="008E2F86" w:rsidTr="00770BD4">
              <w:trPr>
                <w:trHeight w:val="1928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Does your room have any strong odors (e.g. scented candle) that may influence your sleep?</w:t>
                  </w:r>
                </w:p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If yes,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please describe the odors.</w:t>
                  </w:r>
                </w:p>
              </w:tc>
              <w:tc>
                <w:tcPr>
                  <w:tcW w:w="3874" w:type="dxa"/>
                </w:tcPr>
                <w:p w:rsidR="00966E43" w:rsidRPr="008E2F86" w:rsidRDefault="00966E43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</w:p>
                <w:p w:rsidR="00966E43" w:rsidRPr="008E2F86" w:rsidRDefault="00966E43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966E43" w:rsidRPr="008E2F86" w:rsidTr="00770BD4">
              <w:trPr>
                <w:trHeight w:val="475"/>
              </w:trPr>
              <w:tc>
                <w:tcPr>
                  <w:tcW w:w="9573" w:type="dxa"/>
                  <w:gridSpan w:val="2"/>
                  <w:shd w:val="clear" w:color="auto" w:fill="E6E6E6" w:themeFill="background2"/>
                  <w:vAlign w:val="center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Please answer the following two questions on a scale from 1-7:</w:t>
                  </w:r>
                </w:p>
                <w:p w:rsidR="00966E43" w:rsidRPr="008E2F86" w:rsidRDefault="00966E43" w:rsidP="00770BD4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 Very</w:t>
                  </w:r>
                </w:p>
                <w:p w:rsidR="00966E43" w:rsidRPr="008E2F86" w:rsidRDefault="00966E43" w:rsidP="00770BD4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unstressful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unstressful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stressful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stressful</w:t>
                  </w:r>
                  <w:proofErr w:type="spellEnd"/>
                </w:p>
                <w:p w:rsidR="00966E43" w:rsidRPr="008E2F86" w:rsidRDefault="00966E43" w:rsidP="00770BD4">
                  <w:pPr>
                    <w:jc w:val="center"/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966E43" w:rsidRPr="008E2F86" w:rsidTr="00770BD4">
              <w:trPr>
                <w:trHeight w:val="475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How stressful was your day today?</w:t>
                  </w:r>
                </w:p>
              </w:tc>
              <w:tc>
                <w:tcPr>
                  <w:tcW w:w="3874" w:type="dxa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</w:p>
              </w:tc>
            </w:tr>
            <w:tr w:rsidR="00966E43" w:rsidRPr="008E2F86" w:rsidTr="00770BD4">
              <w:trPr>
                <w:trHeight w:val="800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How stress do you expect your day tomorrow will be?</w:t>
                  </w:r>
                </w:p>
              </w:tc>
              <w:tc>
                <w:tcPr>
                  <w:tcW w:w="3874" w:type="dxa"/>
                </w:tcPr>
                <w:p w:rsidR="00966E43" w:rsidRPr="008E2F86" w:rsidRDefault="00966E43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</w:p>
              </w:tc>
            </w:tr>
          </w:tbl>
          <w:p w:rsidR="00966E43" w:rsidRPr="008E2F86" w:rsidRDefault="00966E43" w:rsidP="00770BD4">
            <w:pPr>
              <w:tabs>
                <w:tab w:val="left" w:pos="193"/>
                <w:tab w:val="center" w:pos="3096"/>
              </w:tabs>
              <w:rPr>
                <w:rFonts w:ascii="Arial" w:hAnsi="Arial" w:cs="Arial"/>
                <w:b/>
                <w:color w:val="auto"/>
                <w:sz w:val="50"/>
                <w:szCs w:val="50"/>
              </w:rPr>
            </w:pPr>
          </w:p>
        </w:tc>
        <w:tc>
          <w:tcPr>
            <w:tcW w:w="1170" w:type="dxa"/>
          </w:tcPr>
          <w:p w:rsidR="00966E43" w:rsidRPr="008E2F86" w:rsidRDefault="00966E43" w:rsidP="00770BD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1170" w:type="dxa"/>
          </w:tcPr>
          <w:p w:rsidR="00966E43" w:rsidRPr="008E2F86" w:rsidRDefault="00966E43" w:rsidP="00770BD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20" w:type="dxa"/>
          </w:tcPr>
          <w:p w:rsidR="00966E43" w:rsidRPr="008E2F86" w:rsidRDefault="00966E43" w:rsidP="00770BD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9450" w:type="dxa"/>
          </w:tcPr>
          <w:p w:rsidR="00966E43" w:rsidRPr="008E2F86" w:rsidRDefault="00374BEF" w:rsidP="003C5D43">
            <w:pPr>
              <w:tabs>
                <w:tab w:val="left" w:pos="193"/>
                <w:tab w:val="center" w:pos="3096"/>
              </w:tabs>
              <w:ind w:firstLine="12"/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  <w:r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>Tuesday</w:t>
            </w:r>
            <w:r w:rsidR="00966E43"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 xml:space="preserve"> Morning</w:t>
            </w:r>
          </w:p>
          <w:tbl>
            <w:tblPr>
              <w:tblStyle w:val="TableGrid"/>
              <w:tblpPr w:leftFromText="180" w:rightFromText="180" w:vertAnchor="text" w:horzAnchor="margin" w:tblpY="-53"/>
              <w:tblOverlap w:val="never"/>
              <w:tblW w:w="9415" w:type="dxa"/>
              <w:tblLayout w:type="fixed"/>
              <w:tblLook w:val="04A0" w:firstRow="1" w:lastRow="0" w:firstColumn="1" w:lastColumn="0" w:noHBand="0" w:noVBand="1"/>
            </w:tblPr>
            <w:tblGrid>
              <w:gridCol w:w="5074"/>
              <w:gridCol w:w="4341"/>
            </w:tblGrid>
            <w:tr w:rsidR="00966E43" w:rsidRPr="008E2F86" w:rsidTr="00770BD4">
              <w:trPr>
                <w:trHeight w:val="1012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3C5D43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what time did you go to bed?</w:t>
                  </w:r>
                </w:p>
              </w:tc>
              <w:tc>
                <w:tcPr>
                  <w:tcW w:w="4341" w:type="dxa"/>
                </w:tcPr>
                <w:p w:rsidR="00966E43" w:rsidRPr="008E2F86" w:rsidRDefault="00966E43" w:rsidP="003C5D43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966E43" w:rsidRPr="008E2F86" w:rsidTr="00770BD4">
              <w:trPr>
                <w:trHeight w:val="99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3C5D43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long (in minutes) did it take you to fall asleep?</w:t>
                  </w:r>
                </w:p>
              </w:tc>
              <w:tc>
                <w:tcPr>
                  <w:tcW w:w="4341" w:type="dxa"/>
                </w:tcPr>
                <w:p w:rsidR="00966E43" w:rsidRPr="008E2F86" w:rsidRDefault="00966E43" w:rsidP="003C5D43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966E43" w:rsidRPr="008E2F86" w:rsidTr="00770BD4">
              <w:trPr>
                <w:trHeight w:val="958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966E43" w:rsidRPr="008E2F86" w:rsidRDefault="00966E43" w:rsidP="003C5D43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This morning, what time did you get up?</w:t>
                  </w:r>
                </w:p>
              </w:tc>
              <w:tc>
                <w:tcPr>
                  <w:tcW w:w="4341" w:type="dxa"/>
                </w:tcPr>
                <w:p w:rsidR="00966E43" w:rsidRPr="008E2F86" w:rsidRDefault="00966E43" w:rsidP="003C5D43">
                  <w:pPr>
                    <w:spacing w:line="480" w:lineRule="auto"/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966E43" w:rsidRPr="008E2F86" w:rsidTr="00770BD4">
              <w:trPr>
                <w:trHeight w:val="1266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966E43" w:rsidRPr="008E2F86" w:rsidRDefault="00D656D1" w:rsidP="003C5D43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many hours and minutes of actual sleep did you get at night? (This may be different than the number of hours you spent in bed)</w:t>
                  </w:r>
                </w:p>
              </w:tc>
              <w:tc>
                <w:tcPr>
                  <w:tcW w:w="4341" w:type="dxa"/>
                  <w:vAlign w:val="center"/>
                </w:tcPr>
                <w:p w:rsidR="00966E43" w:rsidRPr="008E2F86" w:rsidRDefault="00D656D1" w:rsidP="003C5D43">
                  <w:pPr>
                    <w:ind w:firstLine="12"/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_____ hours, _____minutes</w:t>
                  </w:r>
                </w:p>
              </w:tc>
            </w:tr>
            <w:tr w:rsidR="00B23B05" w:rsidRPr="008E2F86" w:rsidTr="007D2118">
              <w:trPr>
                <w:trHeight w:val="172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After falling asleep, how many times did you wake up? (e.g. to use the bathroom, uncomfortable, heard noises, no reason, etc.)</w:t>
                  </w:r>
                </w:p>
              </w:tc>
              <w:tc>
                <w:tcPr>
                  <w:tcW w:w="4341" w:type="dxa"/>
                  <w:vAlign w:val="center"/>
                </w:tcPr>
                <w:p w:rsidR="00B23B05" w:rsidRPr="00B23B05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B23B05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0    1    2    3    4    5 or more</w:t>
                  </w:r>
                </w:p>
              </w:tc>
            </w:tr>
            <w:tr w:rsidR="00B23B05" w:rsidRPr="008E2F86" w:rsidTr="00770BD4">
              <w:trPr>
                <w:trHeight w:val="72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Total number of mi</w:t>
                  </w:r>
                  <w: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nutes awake after falling asleep</w:t>
                  </w: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341" w:type="dxa"/>
                </w:tcPr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B23B05" w:rsidRPr="008E2F86" w:rsidTr="00770BD4">
              <w:trPr>
                <w:trHeight w:val="791"/>
              </w:trPr>
              <w:tc>
                <w:tcPr>
                  <w:tcW w:w="9415" w:type="dxa"/>
                  <w:gridSpan w:val="2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ind w:firstLine="12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would you rate your sleep quality overall?</w:t>
                  </w:r>
                </w:p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Very</w:t>
                  </w:r>
                </w:p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bad    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bad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   good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good</w:t>
                  </w:r>
                  <w:proofErr w:type="spellEnd"/>
                </w:p>
                <w:p w:rsidR="00B23B05" w:rsidRPr="008E2F86" w:rsidRDefault="00B23B05" w:rsidP="00B23B05">
                  <w:pPr>
                    <w:ind w:firstLine="12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B23B05" w:rsidRPr="008E2F86" w:rsidTr="00770BD4">
              <w:trPr>
                <w:trHeight w:val="791"/>
              </w:trPr>
              <w:tc>
                <w:tcPr>
                  <w:tcW w:w="9415" w:type="dxa"/>
                  <w:gridSpan w:val="2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ind w:firstLine="12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How well rested do you feel this morning?</w:t>
                  </w:r>
                </w:p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Very</w:t>
                  </w:r>
                </w:p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unrested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unrested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rested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rested</w:t>
                  </w:r>
                  <w:proofErr w:type="spellEnd"/>
                </w:p>
                <w:p w:rsidR="00B23B05" w:rsidRPr="008E2F86" w:rsidRDefault="00B23B05" w:rsidP="00B23B05">
                  <w:pPr>
                    <w:ind w:firstLine="12"/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B23B05" w:rsidRPr="008E2F86" w:rsidTr="00770BD4">
              <w:trPr>
                <w:trHeight w:val="1331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Did you sleep in the same bed as another person or pet last night?</w:t>
                  </w:r>
                </w:p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  <w:t xml:space="preserve">If yes, </w:t>
                  </w: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who?</w:t>
                  </w:r>
                </w:p>
              </w:tc>
              <w:tc>
                <w:tcPr>
                  <w:tcW w:w="4341" w:type="dxa"/>
                </w:tcPr>
                <w:p w:rsidR="00B23B05" w:rsidRPr="008E2F86" w:rsidRDefault="00B23B05" w:rsidP="00B23B05">
                  <w:pPr>
                    <w:ind w:firstLine="12"/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B23B05" w:rsidRPr="008E2F86" w:rsidRDefault="00B23B05" w:rsidP="00B23B05">
                  <w:pPr>
                    <w:ind w:firstLine="12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:rsidR="00966E43" w:rsidRPr="008E2F86" w:rsidRDefault="00966E43" w:rsidP="00770BD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50"/>
                <w:szCs w:val="50"/>
              </w:rPr>
            </w:pPr>
          </w:p>
        </w:tc>
      </w:tr>
    </w:tbl>
    <w:p w:rsidR="00426C0F" w:rsidRPr="008E2F86" w:rsidRDefault="00426C0F">
      <w:pPr>
        <w:rPr>
          <w:rFonts w:ascii="Arial" w:hAnsi="Arial" w:cs="Arial"/>
          <w:color w:val="auto"/>
        </w:rPr>
      </w:pPr>
    </w:p>
    <w:tbl>
      <w:tblPr>
        <w:tblW w:w="21870" w:type="dxa"/>
        <w:tblInd w:w="-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  <w:gridCol w:w="1292"/>
        <w:gridCol w:w="1318"/>
        <w:gridCol w:w="90"/>
        <w:gridCol w:w="9450"/>
      </w:tblGrid>
      <w:tr w:rsidR="00985848" w:rsidRPr="008E2F86" w:rsidTr="00BF718F">
        <w:trPr>
          <w:trHeight w:hRule="exact" w:val="12392"/>
        </w:trPr>
        <w:tc>
          <w:tcPr>
            <w:tcW w:w="9720" w:type="dxa"/>
          </w:tcPr>
          <w:p w:rsidR="00985848" w:rsidRPr="008E2F86" w:rsidRDefault="00374BEF" w:rsidP="00770BD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  <w:r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lastRenderedPageBreak/>
              <w:t>Tuesday</w:t>
            </w:r>
            <w:r w:rsidR="00985848"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 xml:space="preserve"> Night</w:t>
            </w:r>
          </w:p>
          <w:tbl>
            <w:tblPr>
              <w:tblStyle w:val="TableGrid"/>
              <w:tblpPr w:leftFromText="180" w:rightFromText="180" w:vertAnchor="text" w:tblpY="1"/>
              <w:tblOverlap w:val="never"/>
              <w:tblW w:w="9573" w:type="dxa"/>
              <w:tblLayout w:type="fixed"/>
              <w:tblLook w:val="04A0" w:firstRow="1" w:lastRow="0" w:firstColumn="1" w:lastColumn="0" w:noHBand="0" w:noVBand="1"/>
            </w:tblPr>
            <w:tblGrid>
              <w:gridCol w:w="5699"/>
              <w:gridCol w:w="3874"/>
            </w:tblGrid>
            <w:tr w:rsidR="00985848" w:rsidRPr="008E2F86" w:rsidTr="00770BD4">
              <w:trPr>
                <w:trHeight w:val="935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Wash your sheets using the provided laundry detergent.</w:t>
                  </w:r>
                </w:p>
              </w:tc>
              <w:tc>
                <w:tcPr>
                  <w:tcW w:w="3874" w:type="dxa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2A27FB19" wp14:editId="5AD8C48C">
                            <wp:simplePos x="0" y="0"/>
                            <wp:positionH relativeFrom="column">
                              <wp:posOffset>957267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423081" cy="409433"/>
                            <wp:effectExtent l="0" t="0" r="15240" b="10160"/>
                            <wp:wrapNone/>
                            <wp:docPr id="58" name="Frame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09433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1CBF439" id="Frame 58" o:spid="_x0000_s1026" style="position:absolute;margin-left:75.4pt;margin-top:5.35pt;width:33.3pt;height:3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081,40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" path="m,l423081,r,409433l,409433,,xm51179,51179r,307075l371902,358254r,-307075l51179,51179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3081,0;423081,409433;0,409433;0,0;51179,51179;51179,358254;371902,358254;371902,51179;51179,51179" o:connectangles="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85848" w:rsidRPr="008E2F86" w:rsidTr="00770BD4">
              <w:trPr>
                <w:trHeight w:val="1092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Place the assigned shirt on your pillow 2 hours before going to bed.</w:t>
                  </w:r>
                </w:p>
              </w:tc>
              <w:tc>
                <w:tcPr>
                  <w:tcW w:w="3874" w:type="dxa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48F9203A" wp14:editId="18562418">
                            <wp:simplePos x="0" y="0"/>
                            <wp:positionH relativeFrom="column">
                              <wp:posOffset>960442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423081" cy="409433"/>
                            <wp:effectExtent l="0" t="0" r="15240" b="10160"/>
                            <wp:wrapNone/>
                            <wp:docPr id="59" name="Fram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3081" cy="409433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85D0DA" id="Frame 59" o:spid="_x0000_s1026" style="position:absolute;margin-left:75.65pt;margin-top:5.7pt;width:33.3pt;height:3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3081,409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" path="m,l423081,r,409433l,409433,,xm51179,51179r,307075l371902,358254r,-307075l51179,51179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3081,0;423081,409433;0,409433;0,0;51179,51179;51179,358254;371902,358254;371902,51179;51179,51179" o:connectangles="0,0,0,0,0,0,0,0,0,0"/>
                          </v:shape>
                        </w:pict>
                      </mc:Fallback>
                    </mc:AlternateContent>
                  </w:r>
                </w:p>
              </w:tc>
            </w:tr>
            <w:tr w:rsidR="00985848" w:rsidRPr="008E2F86" w:rsidTr="00770BD4">
              <w:trPr>
                <w:trHeight w:val="717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Wash your body and hair using the provided unscented soap and shampoo.</w:t>
                  </w:r>
                </w:p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If not, 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what did you do/use? Please describe.</w:t>
                  </w:r>
                </w:p>
              </w:tc>
              <w:tc>
                <w:tcPr>
                  <w:tcW w:w="3874" w:type="dxa"/>
                </w:tcPr>
                <w:p w:rsidR="00985848" w:rsidRPr="008E2F86" w:rsidRDefault="00985848" w:rsidP="00770BD4">
                  <w:pPr>
                    <w:pBdr>
                      <w:bottom w:val="single" w:sz="12" w:space="1" w:color="auto"/>
                    </w:pBd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noProof/>
                      <w:sz w:val="22"/>
                      <w:szCs w:val="22"/>
                      <w:lang w:val="en-CA" w:eastAsia="en-CA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3BB36A16" wp14:editId="6CF99EC3">
                            <wp:simplePos x="0" y="0"/>
                            <wp:positionH relativeFrom="column">
                              <wp:posOffset>962347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422910" cy="408940"/>
                            <wp:effectExtent l="0" t="0" r="15240" b="10160"/>
                            <wp:wrapNone/>
                            <wp:docPr id="60" name="Frame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08940"/>
                                    </a:xfrm>
                                    <a:prstGeom prst="fram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2">
                                      <a:schemeClr val="accent6"/>
                                    </a:fillRef>
                                    <a:effectRef idx="1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5BA222" id="Frame 60" o:spid="_x0000_s1026" style="position:absolute;margin-left:75.8pt;margin-top:5.7pt;width:33.3pt;height:3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910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" path="m,l422910,r,408940l,408940,,xm51118,51118r,306705l371793,357823r,-306705l51118,51118xe" fillcolor="#94b196 [2169]" strokecolor="#638865 [3209]" strokeweight=".5pt">
                            <v:fill color2="#7ea180 [2617]" rotate="t" colors="0 #afc1b0;.5 #a4b7a5;1 #94ad96" focus="100%" type="gradient">
                              <o:fill v:ext="view" type="gradientUnscaled"/>
                            </v:fill>
                            <v:stroke joinstyle="miter"/>
                            <v:path arrowok="t" o:connecttype="custom" o:connectlocs="0,0;422910,0;422910,408940;0,408940;0,0;51118,51118;51118,357823;371793,357823;371793,51118;51118,51118" o:connectangles="0,0,0,0,0,0,0,0,0,0"/>
                          </v:shape>
                        </w:pict>
                      </mc:Fallback>
                    </mc:AlternateContent>
                  </w:r>
                </w:p>
                <w:p w:rsidR="00985848" w:rsidRPr="008E2F86" w:rsidRDefault="00985848" w:rsidP="00770BD4">
                  <w:pPr>
                    <w:pBdr>
                      <w:bottom w:val="single" w:sz="12" w:space="1" w:color="auto"/>
                    </w:pBd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985848" w:rsidRPr="008E2F86" w:rsidRDefault="00985848" w:rsidP="00770BD4">
                  <w:pPr>
                    <w:pBdr>
                      <w:bottom w:val="single" w:sz="12" w:space="1" w:color="auto"/>
                    </w:pBd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985848" w:rsidRPr="008E2F86" w:rsidRDefault="00985848" w:rsidP="00770BD4">
                  <w:pP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</w:tc>
            </w:tr>
            <w:tr w:rsidR="00985848" w:rsidRPr="008E2F86" w:rsidTr="00770BD4">
              <w:trPr>
                <w:trHeight w:val="761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Did you drink caffeinated beverages after 2pm today?</w:t>
                  </w:r>
                </w:p>
              </w:tc>
              <w:tc>
                <w:tcPr>
                  <w:tcW w:w="3874" w:type="dxa"/>
                  <w:vAlign w:val="center"/>
                </w:tcPr>
                <w:p w:rsidR="00985848" w:rsidRPr="008E2F86" w:rsidRDefault="00985848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</w:tc>
            </w:tr>
            <w:tr w:rsidR="00985848" w:rsidRPr="008E2F86" w:rsidTr="00770BD4">
              <w:trPr>
                <w:trHeight w:val="2002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Did you drink alcohol, smoke or use drugs today?</w:t>
                  </w:r>
                </w:p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If yes,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please describe what you drank or used and how much (remember, your response is confidential).</w:t>
                  </w:r>
                </w:p>
              </w:tc>
              <w:tc>
                <w:tcPr>
                  <w:tcW w:w="3874" w:type="dxa"/>
                </w:tcPr>
                <w:p w:rsidR="00985848" w:rsidRPr="008E2F86" w:rsidRDefault="00985848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</w:p>
                <w:p w:rsidR="00985848" w:rsidRPr="008E2F86" w:rsidRDefault="00985848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985848" w:rsidRPr="008E2F86" w:rsidRDefault="00985848" w:rsidP="00770BD4">
                  <w:pPr>
                    <w:pBdr>
                      <w:bottom w:val="single" w:sz="12" w:space="1" w:color="auto"/>
                    </w:pBdr>
                    <w:spacing w:line="480" w:lineRule="auto"/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</w:p>
                <w:p w:rsidR="00985848" w:rsidRPr="008E2F86" w:rsidRDefault="00985848" w:rsidP="00770BD4">
                  <w:pPr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</w:tc>
            </w:tr>
            <w:tr w:rsidR="00985848" w:rsidRPr="008E2F86" w:rsidTr="00770BD4">
              <w:trPr>
                <w:trHeight w:val="1928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Does your room have any strong odors (e.g. scented candle) that may influence your sleep?</w:t>
                  </w:r>
                </w:p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If yes,</w:t>
                  </w: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please describe the odors.</w:t>
                  </w:r>
                </w:p>
              </w:tc>
              <w:tc>
                <w:tcPr>
                  <w:tcW w:w="3874" w:type="dxa"/>
                </w:tcPr>
                <w:p w:rsidR="00985848" w:rsidRPr="008E2F86" w:rsidRDefault="00985848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</w:p>
                <w:p w:rsidR="00985848" w:rsidRPr="008E2F86" w:rsidRDefault="00985848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985848" w:rsidRPr="008E2F86" w:rsidTr="00770BD4">
              <w:trPr>
                <w:trHeight w:val="475"/>
              </w:trPr>
              <w:tc>
                <w:tcPr>
                  <w:tcW w:w="9573" w:type="dxa"/>
                  <w:gridSpan w:val="2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Please answer the following two questions on a scale from 1-7:</w:t>
                  </w:r>
                </w:p>
                <w:p w:rsidR="00985848" w:rsidRPr="008E2F86" w:rsidRDefault="00985848" w:rsidP="00770BD4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 Very</w:t>
                  </w:r>
                </w:p>
                <w:p w:rsidR="00985848" w:rsidRPr="008E2F86" w:rsidRDefault="00985848" w:rsidP="00770BD4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unstressful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unstressful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stressful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stressful</w:t>
                  </w:r>
                  <w:proofErr w:type="spellEnd"/>
                </w:p>
                <w:p w:rsidR="00985848" w:rsidRPr="008E2F86" w:rsidRDefault="00985848" w:rsidP="00770BD4">
                  <w:pPr>
                    <w:jc w:val="center"/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985848" w:rsidRPr="008E2F86" w:rsidTr="00770BD4">
              <w:trPr>
                <w:trHeight w:val="475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How stressful was your day today?</w:t>
                  </w:r>
                </w:p>
              </w:tc>
              <w:tc>
                <w:tcPr>
                  <w:tcW w:w="3874" w:type="dxa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</w:p>
              </w:tc>
            </w:tr>
            <w:tr w:rsidR="00985848" w:rsidRPr="008E2F86" w:rsidTr="00770BD4">
              <w:trPr>
                <w:trHeight w:val="800"/>
              </w:trPr>
              <w:tc>
                <w:tcPr>
                  <w:tcW w:w="5699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>How stress do you expect your day tomorrow will be?</w:t>
                  </w:r>
                </w:p>
              </w:tc>
              <w:tc>
                <w:tcPr>
                  <w:tcW w:w="3874" w:type="dxa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60"/>
                      <w:szCs w:val="60"/>
                    </w:rPr>
                  </w:pPr>
                </w:p>
              </w:tc>
            </w:tr>
          </w:tbl>
          <w:p w:rsidR="00985848" w:rsidRPr="008E2F86" w:rsidRDefault="00985848" w:rsidP="00770BD4">
            <w:pPr>
              <w:tabs>
                <w:tab w:val="left" w:pos="193"/>
                <w:tab w:val="center" w:pos="3096"/>
              </w:tabs>
              <w:rPr>
                <w:rFonts w:ascii="Arial" w:hAnsi="Arial" w:cs="Arial"/>
                <w:b/>
                <w:color w:val="auto"/>
                <w:sz w:val="50"/>
                <w:szCs w:val="50"/>
              </w:rPr>
            </w:pPr>
          </w:p>
        </w:tc>
        <w:tc>
          <w:tcPr>
            <w:tcW w:w="1292" w:type="dxa"/>
          </w:tcPr>
          <w:p w:rsidR="00985848" w:rsidRPr="008E2F86" w:rsidRDefault="00985848" w:rsidP="00985848">
            <w:pPr>
              <w:pStyle w:val="NoSpacing"/>
              <w:ind w:left="180" w:firstLine="270"/>
              <w:rPr>
                <w:rFonts w:ascii="Arial" w:hAnsi="Arial" w:cs="Arial"/>
                <w:color w:val="auto"/>
              </w:rPr>
            </w:pPr>
          </w:p>
        </w:tc>
        <w:tc>
          <w:tcPr>
            <w:tcW w:w="1318" w:type="dxa"/>
          </w:tcPr>
          <w:p w:rsidR="00985848" w:rsidRPr="008E2F86" w:rsidRDefault="00985848" w:rsidP="00770BD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90" w:type="dxa"/>
          </w:tcPr>
          <w:p w:rsidR="00985848" w:rsidRPr="008E2F86" w:rsidRDefault="00985848" w:rsidP="00770BD4">
            <w:pPr>
              <w:pStyle w:val="NoSpacing"/>
              <w:rPr>
                <w:rFonts w:ascii="Arial" w:hAnsi="Arial" w:cs="Arial"/>
                <w:color w:val="auto"/>
              </w:rPr>
            </w:pPr>
          </w:p>
        </w:tc>
        <w:tc>
          <w:tcPr>
            <w:tcW w:w="9450" w:type="dxa"/>
          </w:tcPr>
          <w:p w:rsidR="00985848" w:rsidRPr="008E2F86" w:rsidRDefault="002E1476" w:rsidP="00770BD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60"/>
                <w:szCs w:val="60"/>
              </w:rPr>
            </w:pPr>
            <w:r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>Wednesday</w:t>
            </w:r>
            <w:r w:rsidR="00985848" w:rsidRPr="008E2F86">
              <w:rPr>
                <w:rFonts w:ascii="Arial" w:hAnsi="Arial" w:cs="Arial"/>
                <w:b/>
                <w:color w:val="auto"/>
                <w:sz w:val="60"/>
                <w:szCs w:val="60"/>
              </w:rPr>
              <w:t xml:space="preserve"> Morning</w:t>
            </w:r>
          </w:p>
          <w:tbl>
            <w:tblPr>
              <w:tblStyle w:val="TableGrid"/>
              <w:tblpPr w:leftFromText="180" w:rightFromText="180" w:vertAnchor="text" w:horzAnchor="margin" w:tblpY="-53"/>
              <w:tblOverlap w:val="never"/>
              <w:tblW w:w="9415" w:type="dxa"/>
              <w:tblLayout w:type="fixed"/>
              <w:tblLook w:val="04A0" w:firstRow="1" w:lastRow="0" w:firstColumn="1" w:lastColumn="0" w:noHBand="0" w:noVBand="1"/>
            </w:tblPr>
            <w:tblGrid>
              <w:gridCol w:w="5074"/>
              <w:gridCol w:w="4341"/>
            </w:tblGrid>
            <w:tr w:rsidR="00985848" w:rsidRPr="008E2F86" w:rsidTr="00770BD4">
              <w:trPr>
                <w:trHeight w:val="1012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what time did you go to bed?</w:t>
                  </w:r>
                </w:p>
              </w:tc>
              <w:tc>
                <w:tcPr>
                  <w:tcW w:w="4341" w:type="dxa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985848" w:rsidRPr="008E2F86" w:rsidTr="00770BD4">
              <w:trPr>
                <w:trHeight w:val="99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long (in minutes) did it take you to fall asleep?</w:t>
                  </w:r>
                </w:p>
              </w:tc>
              <w:tc>
                <w:tcPr>
                  <w:tcW w:w="4341" w:type="dxa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985848" w:rsidRPr="008E2F86" w:rsidTr="00770BD4">
              <w:trPr>
                <w:trHeight w:val="958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985848" w:rsidRPr="008E2F86" w:rsidRDefault="00985848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This morning, what time did you get up?</w:t>
                  </w:r>
                </w:p>
              </w:tc>
              <w:tc>
                <w:tcPr>
                  <w:tcW w:w="4341" w:type="dxa"/>
                </w:tcPr>
                <w:p w:rsidR="00985848" w:rsidRPr="008E2F86" w:rsidRDefault="00985848" w:rsidP="00770BD4">
                  <w:pPr>
                    <w:spacing w:line="480" w:lineRule="auto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985848" w:rsidRPr="008E2F86" w:rsidTr="00770BD4">
              <w:trPr>
                <w:trHeight w:val="1266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985848" w:rsidRPr="008E2F86" w:rsidRDefault="00B534BC" w:rsidP="00770BD4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many hours and minutes of actual sleep did you get at night? (This may be different than the number of hours you spent in bed)</w:t>
                  </w:r>
                </w:p>
              </w:tc>
              <w:tc>
                <w:tcPr>
                  <w:tcW w:w="4341" w:type="dxa"/>
                  <w:vAlign w:val="center"/>
                </w:tcPr>
                <w:p w:rsidR="00985848" w:rsidRPr="008E2F86" w:rsidRDefault="00B534BC" w:rsidP="00770BD4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_____ hours, _____minutes</w:t>
                  </w:r>
                </w:p>
              </w:tc>
            </w:tr>
            <w:tr w:rsidR="00B23B05" w:rsidRPr="008E2F86" w:rsidTr="00CD43CF">
              <w:trPr>
                <w:trHeight w:val="181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After falling asleep, how many times did you wake up? (e.g. to use the bathroom, uncomfortable, heard noises, no reason, etc.)</w:t>
                  </w:r>
                </w:p>
              </w:tc>
              <w:tc>
                <w:tcPr>
                  <w:tcW w:w="4341" w:type="dxa"/>
                  <w:vAlign w:val="center"/>
                </w:tcPr>
                <w:p w:rsidR="00B23B05" w:rsidRPr="00B23B05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B23B05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0    1    2    3    4    5 or more</w:t>
                  </w:r>
                </w:p>
              </w:tc>
            </w:tr>
            <w:tr w:rsidR="00B23B05" w:rsidRPr="008E2F86" w:rsidTr="00770BD4">
              <w:trPr>
                <w:trHeight w:val="723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Total number of mi</w:t>
                  </w:r>
                  <w: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nutes awake after falling asleep</w:t>
                  </w: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341" w:type="dxa"/>
                </w:tcPr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  <w:tr w:rsidR="00B23B05" w:rsidRPr="008E2F86" w:rsidTr="00770BD4">
              <w:trPr>
                <w:trHeight w:val="791"/>
              </w:trPr>
              <w:tc>
                <w:tcPr>
                  <w:tcW w:w="9415" w:type="dxa"/>
                  <w:gridSpan w:val="2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Last night, how would you rate your sleep quality overall?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Very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bad    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bad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   good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good</w:t>
                  </w:r>
                  <w:proofErr w:type="spellEnd"/>
                </w:p>
                <w:p w:rsidR="00B23B05" w:rsidRPr="008E2F86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B23B05" w:rsidRPr="008E2F86" w:rsidTr="0084325A">
              <w:trPr>
                <w:trHeight w:val="1344"/>
              </w:trPr>
              <w:tc>
                <w:tcPr>
                  <w:tcW w:w="9415" w:type="dxa"/>
                  <w:gridSpan w:val="2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How well rested do you feel this morning?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0"/>
                      <w:szCs w:val="30"/>
                    </w:rPr>
                    <w:t xml:space="preserve">       </w:t>
                  </w: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Very                     Fairly    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Fairly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  Very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unrested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unrested</w:t>
                  </w:r>
                  <w:proofErr w:type="spellEnd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 xml:space="preserve">                rested               </w:t>
                  </w:r>
                  <w:proofErr w:type="spellStart"/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rested</w:t>
                  </w:r>
                  <w:proofErr w:type="spellEnd"/>
                </w:p>
                <w:p w:rsidR="00B23B05" w:rsidRPr="008E2F86" w:rsidRDefault="00B23B05" w:rsidP="00B23B05">
                  <w:pPr>
                    <w:jc w:val="center"/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1            2            3            4            5            6            7</w:t>
                  </w:r>
                </w:p>
              </w:tc>
            </w:tr>
            <w:tr w:rsidR="00B23B05" w:rsidRPr="008E2F86" w:rsidTr="00770BD4">
              <w:trPr>
                <w:trHeight w:val="1331"/>
              </w:trPr>
              <w:tc>
                <w:tcPr>
                  <w:tcW w:w="5074" w:type="dxa"/>
                  <w:shd w:val="clear" w:color="auto" w:fill="E6E6E6" w:themeFill="background2"/>
                  <w:vAlign w:val="center"/>
                </w:tcPr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Did you sleep in the same bed as another person or pet last night?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2"/>
                      <w:szCs w:val="32"/>
                    </w:rPr>
                    <w:t xml:space="preserve">If yes, </w:t>
                  </w:r>
                  <w:r w:rsidRPr="008E2F86"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t>who?</w:t>
                  </w:r>
                </w:p>
              </w:tc>
              <w:tc>
                <w:tcPr>
                  <w:tcW w:w="4341" w:type="dxa"/>
                </w:tcPr>
                <w:p w:rsidR="00B23B05" w:rsidRPr="008E2F86" w:rsidRDefault="00B23B05" w:rsidP="0084325A">
                  <w:pPr>
                    <w:jc w:val="center"/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</w:pPr>
                  <w:r w:rsidRPr="008E2F86">
                    <w:rPr>
                      <w:rFonts w:ascii="Arial" w:hAnsi="Arial" w:cs="Arial"/>
                      <w:b/>
                      <w:color w:val="auto"/>
                      <w:sz w:val="30"/>
                      <w:szCs w:val="30"/>
                    </w:rPr>
                    <w:t>Yes         No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</w:pPr>
                  <w:r w:rsidRPr="008E2F86">
                    <w:rPr>
                      <w:rFonts w:ascii="Arial" w:hAnsi="Arial" w:cs="Arial"/>
                      <w:color w:val="auto"/>
                      <w:sz w:val="28"/>
                      <w:szCs w:val="28"/>
                    </w:rPr>
                    <w:t>_______________________</w:t>
                  </w:r>
                </w:p>
                <w:p w:rsidR="00B23B05" w:rsidRPr="008E2F86" w:rsidRDefault="00B23B05" w:rsidP="00B23B05">
                  <w:p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</w:pPr>
                </w:p>
              </w:tc>
            </w:tr>
          </w:tbl>
          <w:p w:rsidR="00985848" w:rsidRPr="008E2F86" w:rsidRDefault="00985848" w:rsidP="00770BD4">
            <w:pPr>
              <w:tabs>
                <w:tab w:val="left" w:pos="193"/>
                <w:tab w:val="center" w:pos="3096"/>
              </w:tabs>
              <w:jc w:val="center"/>
              <w:rPr>
                <w:rFonts w:ascii="Arial" w:hAnsi="Arial" w:cs="Arial"/>
                <w:b/>
                <w:color w:val="auto"/>
                <w:sz w:val="50"/>
                <w:szCs w:val="50"/>
              </w:rPr>
            </w:pPr>
          </w:p>
        </w:tc>
      </w:tr>
    </w:tbl>
    <w:p w:rsidR="00426C0F" w:rsidRPr="008E2F86" w:rsidRDefault="00426C0F" w:rsidP="00985848">
      <w:pPr>
        <w:rPr>
          <w:rFonts w:ascii="Arial" w:hAnsi="Arial" w:cs="Arial"/>
          <w:color w:val="auto"/>
        </w:rPr>
      </w:pPr>
    </w:p>
    <w:sectPr w:rsidR="00426C0F" w:rsidRPr="008E2F86" w:rsidSect="007D5E53">
      <w:headerReference w:type="default" r:id="rId16"/>
      <w:pgSz w:w="24480" w:h="15840" w:orient="landscape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5DC" w:rsidRDefault="00BA45DC" w:rsidP="002B3FDB">
      <w:pPr>
        <w:spacing w:after="0" w:line="240" w:lineRule="auto"/>
      </w:pPr>
      <w:r>
        <w:separator/>
      </w:r>
    </w:p>
  </w:endnote>
  <w:endnote w:type="continuationSeparator" w:id="0">
    <w:p w:rsidR="00BA45DC" w:rsidRDefault="00BA45DC" w:rsidP="002B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5DC" w:rsidRDefault="00BA45DC" w:rsidP="002B3FDB">
      <w:pPr>
        <w:spacing w:after="0" w:line="240" w:lineRule="auto"/>
      </w:pPr>
      <w:r>
        <w:separator/>
      </w:r>
    </w:p>
  </w:footnote>
  <w:footnote w:type="continuationSeparator" w:id="0">
    <w:p w:rsidR="00BA45DC" w:rsidRDefault="00BA45DC" w:rsidP="002B3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BD4" w:rsidRPr="007E0241" w:rsidRDefault="00770BD4" w:rsidP="00770BD4">
    <w:pPr>
      <w:pStyle w:val="Header"/>
      <w:tabs>
        <w:tab w:val="clear" w:pos="4680"/>
        <w:tab w:val="clear" w:pos="9360"/>
        <w:tab w:val="left" w:pos="6291"/>
      </w:tabs>
      <w:rPr>
        <w:color w:val="auto"/>
        <w:sz w:val="40"/>
        <w:szCs w:val="40"/>
        <w:lang w:val="en-CA"/>
      </w:rPr>
    </w:pPr>
    <w:r w:rsidRPr="007E0241">
      <w:rPr>
        <w:color w:val="auto"/>
        <w:sz w:val="40"/>
        <w:szCs w:val="40"/>
      </w:rPr>
      <w:ptab w:relativeTo="margin" w:alignment="left" w:leader="dot"/>
    </w:r>
    <w:proofErr w:type="gramStart"/>
    <w:r w:rsidR="00085E2D" w:rsidRPr="007E0241">
      <w:rPr>
        <w:color w:val="auto"/>
        <w:sz w:val="40"/>
        <w:szCs w:val="40"/>
      </w:rPr>
      <w:t>Date</w:t>
    </w:r>
    <w:r w:rsidRPr="007E0241">
      <w:rPr>
        <w:color w:val="auto"/>
        <w:sz w:val="40"/>
        <w:szCs w:val="40"/>
      </w:rPr>
      <w:t>:_</w:t>
    </w:r>
    <w:proofErr w:type="gramEnd"/>
    <w:r w:rsidRPr="007E0241">
      <w:rPr>
        <w:color w:val="auto"/>
        <w:sz w:val="40"/>
        <w:szCs w:val="40"/>
      </w:rPr>
      <w:t>__________</w:t>
    </w:r>
    <w:r w:rsidR="00C65242" w:rsidRPr="007E0241">
      <w:rPr>
        <w:color w:val="auto"/>
        <w:sz w:val="40"/>
        <w:szCs w:val="40"/>
      </w:rPr>
      <w:t>_______________________</w:t>
    </w:r>
    <w:r w:rsidR="00C65242" w:rsidRPr="007E0241">
      <w:rPr>
        <w:color w:val="auto"/>
        <w:sz w:val="40"/>
        <w:szCs w:val="40"/>
      </w:rPr>
      <w:tab/>
    </w:r>
    <w:r w:rsidR="00C65242" w:rsidRPr="007E0241">
      <w:rPr>
        <w:color w:val="auto"/>
        <w:sz w:val="40"/>
        <w:szCs w:val="40"/>
      </w:rPr>
      <w:tab/>
    </w:r>
    <w:r w:rsidR="00C65242" w:rsidRPr="007E0241">
      <w:rPr>
        <w:color w:val="auto"/>
        <w:sz w:val="40"/>
        <w:szCs w:val="40"/>
      </w:rPr>
      <w:tab/>
      <w:t xml:space="preserve">                                   </w:t>
    </w:r>
    <w:r w:rsidR="00085E2D" w:rsidRPr="007E0241">
      <w:rPr>
        <w:color w:val="auto"/>
        <w:sz w:val="40"/>
        <w:szCs w:val="40"/>
      </w:rPr>
      <w:tab/>
    </w:r>
    <w:r w:rsidR="00085E2D" w:rsidRPr="007E0241">
      <w:rPr>
        <w:color w:val="auto"/>
        <w:sz w:val="40"/>
        <w:szCs w:val="40"/>
      </w:rPr>
      <w:tab/>
    </w:r>
    <w:r w:rsidR="00085E2D" w:rsidRPr="007E0241">
      <w:rPr>
        <w:color w:val="auto"/>
        <w:sz w:val="40"/>
        <w:szCs w:val="40"/>
      </w:rPr>
      <w:tab/>
      <w:t xml:space="preserve">  </w:t>
    </w:r>
    <w:r w:rsidR="00C65242" w:rsidRPr="007E0241">
      <w:rPr>
        <w:color w:val="auto"/>
        <w:sz w:val="40"/>
        <w:szCs w:val="40"/>
      </w:rPr>
      <w:t>D</w:t>
    </w:r>
    <w:r w:rsidR="00085E2D" w:rsidRPr="007E0241">
      <w:rPr>
        <w:color w:val="auto"/>
        <w:sz w:val="40"/>
        <w:szCs w:val="40"/>
      </w:rPr>
      <w:t>ate</w:t>
    </w:r>
    <w:r w:rsidR="00C65242" w:rsidRPr="007E0241">
      <w:rPr>
        <w:color w:val="auto"/>
        <w:sz w:val="40"/>
        <w:szCs w:val="40"/>
      </w:rPr>
      <w:t>:__________________________________</w:t>
    </w:r>
    <w:r w:rsidR="00C65242" w:rsidRPr="007E0241">
      <w:rPr>
        <w:color w:val="auto"/>
        <w:sz w:val="40"/>
        <w:szCs w:val="40"/>
      </w:rPr>
      <w:tab/>
    </w:r>
    <w:r w:rsidR="00C65242" w:rsidRPr="007E0241">
      <w:rPr>
        <w:color w:val="auto"/>
        <w:sz w:val="40"/>
        <w:szCs w:val="4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84C6A8A"/>
    <w:lvl w:ilvl="0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</w:abstractNum>
  <w:abstractNum w:abstractNumId="1" w15:restartNumberingAfterBreak="0">
    <w:nsid w:val="1CF52B27"/>
    <w:multiLevelType w:val="hybridMultilevel"/>
    <w:tmpl w:val="7E8058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34E28"/>
    <w:multiLevelType w:val="hybridMultilevel"/>
    <w:tmpl w:val="31144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48FD"/>
    <w:multiLevelType w:val="hybridMultilevel"/>
    <w:tmpl w:val="D1AA22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F7314"/>
    <w:multiLevelType w:val="hybridMultilevel"/>
    <w:tmpl w:val="1D6C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A45C0"/>
    <w:multiLevelType w:val="hybridMultilevel"/>
    <w:tmpl w:val="C1D483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mirrorMargin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F36"/>
    <w:rsid w:val="00007D44"/>
    <w:rsid w:val="000256A1"/>
    <w:rsid w:val="00051FEB"/>
    <w:rsid w:val="00085E2D"/>
    <w:rsid w:val="000E0A35"/>
    <w:rsid w:val="00101339"/>
    <w:rsid w:val="001279E3"/>
    <w:rsid w:val="0014100D"/>
    <w:rsid w:val="00171450"/>
    <w:rsid w:val="001C126C"/>
    <w:rsid w:val="00202007"/>
    <w:rsid w:val="00235B84"/>
    <w:rsid w:val="0025385A"/>
    <w:rsid w:val="002B3FDB"/>
    <w:rsid w:val="002D2E1F"/>
    <w:rsid w:val="002E1476"/>
    <w:rsid w:val="003060FF"/>
    <w:rsid w:val="00325945"/>
    <w:rsid w:val="003266DE"/>
    <w:rsid w:val="00330C4F"/>
    <w:rsid w:val="003346F9"/>
    <w:rsid w:val="00341938"/>
    <w:rsid w:val="003630CE"/>
    <w:rsid w:val="00374BEF"/>
    <w:rsid w:val="00376945"/>
    <w:rsid w:val="003C5D43"/>
    <w:rsid w:val="00403C62"/>
    <w:rsid w:val="00423A3C"/>
    <w:rsid w:val="00426C0F"/>
    <w:rsid w:val="00443AA1"/>
    <w:rsid w:val="0047791E"/>
    <w:rsid w:val="00492E0A"/>
    <w:rsid w:val="004C6596"/>
    <w:rsid w:val="004D0275"/>
    <w:rsid w:val="004D246D"/>
    <w:rsid w:val="004D6510"/>
    <w:rsid w:val="00535F36"/>
    <w:rsid w:val="005677FE"/>
    <w:rsid w:val="00573F7A"/>
    <w:rsid w:val="005827A5"/>
    <w:rsid w:val="005C086C"/>
    <w:rsid w:val="005C7101"/>
    <w:rsid w:val="00634C9F"/>
    <w:rsid w:val="0065609D"/>
    <w:rsid w:val="00677ACD"/>
    <w:rsid w:val="006A2485"/>
    <w:rsid w:val="007632F6"/>
    <w:rsid w:val="00770BD4"/>
    <w:rsid w:val="0079036A"/>
    <w:rsid w:val="007D5E53"/>
    <w:rsid w:val="007E0241"/>
    <w:rsid w:val="007E3B6B"/>
    <w:rsid w:val="007F1194"/>
    <w:rsid w:val="0081252E"/>
    <w:rsid w:val="00814025"/>
    <w:rsid w:val="008412E8"/>
    <w:rsid w:val="0084325A"/>
    <w:rsid w:val="008435D0"/>
    <w:rsid w:val="00857F35"/>
    <w:rsid w:val="008723A6"/>
    <w:rsid w:val="008D4067"/>
    <w:rsid w:val="008E2F86"/>
    <w:rsid w:val="008E512D"/>
    <w:rsid w:val="009424D0"/>
    <w:rsid w:val="00966E43"/>
    <w:rsid w:val="00984096"/>
    <w:rsid w:val="00985848"/>
    <w:rsid w:val="009C1680"/>
    <w:rsid w:val="009E40D3"/>
    <w:rsid w:val="00A15158"/>
    <w:rsid w:val="00A408EB"/>
    <w:rsid w:val="00A62323"/>
    <w:rsid w:val="00A66C04"/>
    <w:rsid w:val="00AB072B"/>
    <w:rsid w:val="00AC5227"/>
    <w:rsid w:val="00B23B05"/>
    <w:rsid w:val="00B431C6"/>
    <w:rsid w:val="00B534BC"/>
    <w:rsid w:val="00B564BD"/>
    <w:rsid w:val="00B87F61"/>
    <w:rsid w:val="00BA45DC"/>
    <w:rsid w:val="00BA7B6B"/>
    <w:rsid w:val="00BF7007"/>
    <w:rsid w:val="00BF718F"/>
    <w:rsid w:val="00C65242"/>
    <w:rsid w:val="00C85B5A"/>
    <w:rsid w:val="00CB70EF"/>
    <w:rsid w:val="00CC1ACF"/>
    <w:rsid w:val="00D23B16"/>
    <w:rsid w:val="00D656D1"/>
    <w:rsid w:val="00D66EF1"/>
    <w:rsid w:val="00D75A4E"/>
    <w:rsid w:val="00D857E8"/>
    <w:rsid w:val="00DE03D4"/>
    <w:rsid w:val="00DE4D34"/>
    <w:rsid w:val="00DE5C60"/>
    <w:rsid w:val="00E57914"/>
    <w:rsid w:val="00E71E2E"/>
    <w:rsid w:val="00E73CA5"/>
    <w:rsid w:val="00E74718"/>
    <w:rsid w:val="00F47AB4"/>
    <w:rsid w:val="00F53588"/>
    <w:rsid w:val="00F604AC"/>
    <w:rsid w:val="00F7401A"/>
    <w:rsid w:val="00F931AC"/>
    <w:rsid w:val="00FA7B26"/>
    <w:rsid w:val="00FD7A1A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40655D"/>
  <w15:chartTrackingRefBased/>
  <w15:docId w15:val="{5242A665-CBCC-4896-A4CB-52D5BD7B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480" w:line="240" w:lineRule="auto"/>
      <w:contextualSpacing/>
      <w:outlineLvl w:val="0"/>
    </w:pPr>
    <w:rPr>
      <w:rFonts w:asciiTheme="majorHAnsi" w:eastAsiaTheme="majorEastAsia" w:hAnsiTheme="majorHAnsi" w:cstheme="majorBidi"/>
      <w:sz w:val="58"/>
      <w:szCs w:val="5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80" w:after="120"/>
      <w:contextualSpacing/>
      <w:outlineLvl w:val="1"/>
    </w:pPr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E3A625" w:themeColor="accent1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customStyle="1" w:styleId="Photo">
    <w:name w:val="Photo"/>
    <w:basedOn w:val="NoSpacing"/>
    <w:uiPriority w:val="12"/>
    <w:qFormat/>
    <w:pPr>
      <w:spacing w:before="100" w:after="100"/>
      <w:ind w:left="101" w:right="101"/>
      <w:jc w:val="center"/>
    </w:pPr>
    <w:rPr>
      <w:noProof/>
    </w:rPr>
  </w:style>
  <w:style w:type="paragraph" w:styleId="Title">
    <w:name w:val="Title"/>
    <w:basedOn w:val="Normal"/>
    <w:link w:val="TitleChar"/>
    <w:uiPriority w:val="2"/>
    <w:qFormat/>
    <w:pPr>
      <w:spacing w:line="216" w:lineRule="auto"/>
      <w:contextualSpacing/>
    </w:pPr>
    <w:rPr>
      <w:rFonts w:asciiTheme="majorHAnsi" w:eastAsiaTheme="majorEastAsia" w:hAnsiTheme="majorHAnsi" w:cstheme="majorBidi"/>
      <w:kern w:val="28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88"/>
      <w:szCs w:val="88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60" w:after="0" w:line="240" w:lineRule="auto"/>
    </w:pPr>
    <w:rPr>
      <w:b/>
      <w:bCs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Organization">
    <w:name w:val="Organization"/>
    <w:basedOn w:val="Normal"/>
    <w:uiPriority w:val="3"/>
    <w:qFormat/>
    <w:pPr>
      <w:spacing w:before="120" w:after="0" w:line="240" w:lineRule="auto"/>
      <w:contextualSpacing/>
    </w:pPr>
    <w:rPr>
      <w:b/>
      <w:bCs/>
      <w:caps/>
      <w:color w:val="E3A625" w:themeColor="accent1"/>
      <w:sz w:val="40"/>
      <w:szCs w:val="40"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58"/>
      <w:szCs w:val="5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color w:val="E3A625" w:themeColor="accent1"/>
    </w:rPr>
  </w:style>
  <w:style w:type="paragraph" w:customStyle="1" w:styleId="ContactInfo">
    <w:name w:val="Contact Info"/>
    <w:basedOn w:val="Normal"/>
    <w:uiPriority w:val="4"/>
    <w:qFormat/>
    <w:pPr>
      <w:contextualSpacing/>
    </w:pPr>
  </w:style>
  <w:style w:type="paragraph" w:styleId="TOCHeading">
    <w:name w:val="TOC Heading"/>
    <w:basedOn w:val="Heading1"/>
    <w:next w:val="Normal"/>
    <w:uiPriority w:val="9"/>
    <w:unhideWhenUsed/>
    <w:qFormat/>
    <w:pPr>
      <w:outlineLvl w:val="9"/>
    </w:pPr>
  </w:style>
  <w:style w:type="paragraph" w:styleId="TOC2">
    <w:name w:val="toc 2"/>
    <w:basedOn w:val="TOC1"/>
    <w:next w:val="Normal"/>
    <w:autoRedefine/>
    <w:uiPriority w:val="10"/>
    <w:unhideWhenUsed/>
    <w:qFormat/>
    <w:pPr>
      <w:ind w:left="200"/>
    </w:pPr>
  </w:style>
  <w:style w:type="paragraph" w:styleId="TOC1">
    <w:name w:val="toc 1"/>
    <w:basedOn w:val="Normal"/>
    <w:next w:val="Normal"/>
    <w:autoRedefine/>
    <w:uiPriority w:val="10"/>
    <w:unhideWhenUsed/>
    <w:qFormat/>
    <w:rsid w:val="00FF41ED"/>
    <w:pPr>
      <w:tabs>
        <w:tab w:val="right" w:leader="dot" w:pos="6120"/>
      </w:tabs>
      <w:spacing w:after="100"/>
      <w:jc w:val="center"/>
    </w:pPr>
    <w:rPr>
      <w:b/>
      <w:color w:val="auto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9"/>
    <w:semiHidden/>
    <w:rPr>
      <w:rFonts w:asciiTheme="majorHAnsi" w:eastAsiaTheme="majorEastAsia" w:hAnsiTheme="majorHAnsi" w:cstheme="majorBidi"/>
    </w:rPr>
  </w:style>
  <w:style w:type="character" w:customStyle="1" w:styleId="TOCNumbers">
    <w:name w:val="TOC Numbers"/>
    <w:basedOn w:val="DefaultParagraphFont"/>
    <w:uiPriority w:val="11"/>
    <w:qFormat/>
    <w:rPr>
      <w:b/>
      <w:bCs/>
      <w:color w:val="E3A625" w:themeColor="accent1"/>
      <w:sz w:val="28"/>
      <w:szCs w:val="28"/>
    </w:rPr>
  </w:style>
  <w:style w:type="character" w:styleId="PageNumber">
    <w:name w:val="page number"/>
    <w:basedOn w:val="DefaultParagraphFont"/>
    <w:uiPriority w:val="12"/>
    <w:unhideWhenUsed/>
    <w:qFormat/>
    <w:rPr>
      <w:b/>
      <w:bCs/>
      <w:color w:val="E3A625" w:themeColor="accent1"/>
    </w:rPr>
  </w:style>
  <w:style w:type="paragraph" w:styleId="Quote">
    <w:name w:val="Quote"/>
    <w:basedOn w:val="Normal"/>
    <w:next w:val="Normal"/>
    <w:link w:val="QuoteChar"/>
    <w:uiPriority w:val="2"/>
    <w:unhideWhenUsed/>
    <w:qFormat/>
    <w:pPr>
      <w:pBdr>
        <w:top w:val="single" w:sz="8" w:space="10" w:color="E3A625" w:themeColor="accent1"/>
        <w:left w:val="single" w:sz="8" w:space="14" w:color="FFFFFF" w:themeColor="background1"/>
        <w:bottom w:val="single" w:sz="8" w:space="10" w:color="E3A625" w:themeColor="accent1"/>
        <w:right w:val="single" w:sz="8" w:space="14" w:color="FFFFFF" w:themeColor="background1"/>
      </w:pBdr>
      <w:spacing w:before="280" w:after="280" w:line="264" w:lineRule="auto"/>
      <w:ind w:left="288" w:right="288"/>
    </w:pPr>
    <w:rPr>
      <w:i/>
      <w:iCs/>
      <w:color w:val="404040" w:themeColor="text1" w:themeTint="BF"/>
      <w:sz w:val="34"/>
      <w:szCs w:val="34"/>
    </w:rPr>
  </w:style>
  <w:style w:type="character" w:customStyle="1" w:styleId="QuoteChar">
    <w:name w:val="Quote Char"/>
    <w:basedOn w:val="DefaultParagraphFont"/>
    <w:link w:val="Quote"/>
    <w:uiPriority w:val="2"/>
    <w:rPr>
      <w:i/>
      <w:iCs/>
      <w:color w:val="404040" w:themeColor="text1" w:themeTint="BF"/>
      <w:sz w:val="34"/>
      <w:szCs w:val="34"/>
    </w:rPr>
  </w:style>
  <w:style w:type="table" w:customStyle="1" w:styleId="Calendar1">
    <w:name w:val="Calendar 1"/>
    <w:basedOn w:val="TableNormal"/>
    <w:uiPriority w:val="99"/>
    <w:qFormat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Caption">
    <w:name w:val="caption"/>
    <w:basedOn w:val="Normal"/>
    <w:next w:val="Normal"/>
    <w:uiPriority w:val="35"/>
    <w:unhideWhenUsed/>
    <w:qFormat/>
    <w:pPr>
      <w:spacing w:before="40" w:after="40" w:line="264" w:lineRule="auto"/>
      <w:contextualSpacing/>
    </w:pPr>
    <w:rPr>
      <w:i/>
      <w:iCs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FDB"/>
  </w:style>
  <w:style w:type="paragraph" w:styleId="Footer">
    <w:name w:val="footer"/>
    <w:basedOn w:val="Normal"/>
    <w:link w:val="FooterChar"/>
    <w:uiPriority w:val="99"/>
    <w:unhideWhenUsed/>
    <w:rsid w:val="002B3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FDB"/>
  </w:style>
  <w:style w:type="character" w:styleId="Hyperlink">
    <w:name w:val="Hyperlink"/>
    <w:basedOn w:val="DefaultParagraphFont"/>
    <w:uiPriority w:val="99"/>
    <w:unhideWhenUsed/>
    <w:rsid w:val="00F604AC"/>
    <w:rPr>
      <w:color w:val="4F8797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5C60"/>
    <w:pPr>
      <w:spacing w:line="25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yperlink" Target="mailto:chenlabstudy@gmail.com" TargetMode="External"/><Relationship Id="rId10" Type="http://schemas.openxmlformats.org/officeDocument/2006/relationships/hyperlink" Target="mailto:chenlabstudy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en%20Lab\AppData\Roaming\Microsoft\Templates\Booklet.dotx" TargetMode="External"/></Relationships>
</file>

<file path=word/theme/theme1.xml><?xml version="1.0" encoding="utf-8"?>
<a:theme xmlns:a="http://schemas.openxmlformats.org/drawingml/2006/main" name="Office Theme">
  <a:themeElements>
    <a:clrScheme name="Booklet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E3A625"/>
      </a:accent1>
      <a:accent2>
        <a:srgbClr val="6D7483"/>
      </a:accent2>
      <a:accent3>
        <a:srgbClr val="D16349"/>
      </a:accent3>
      <a:accent4>
        <a:srgbClr val="4F8797"/>
      </a:accent4>
      <a:accent5>
        <a:srgbClr val="7F6C60"/>
      </a:accent5>
      <a:accent6>
        <a:srgbClr val="638865"/>
      </a:accent6>
      <a:hlink>
        <a:srgbClr val="4F8797"/>
      </a:hlink>
      <a:folHlink>
        <a:srgbClr val="6D748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B419A4-A49B-4AB2-9300-8DAC9AA1D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47F25-AFCA-DF4C-AE22-4345E120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C:\Users\Chen Lab\AppData\Roaming\Microsoft\Templates\Booklet.dotx</Template>
  <TotalTime>248</TotalTime>
  <Pages>6</Pages>
  <Words>2001</Words>
  <Characters>11372</Characters>
  <Application>Microsoft Office Word</Application>
  <DocSecurity>0</DocSecurity>
  <Lines>189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Lab</dc:creator>
  <cp:keywords/>
  <dc:description/>
  <cp:lastModifiedBy>marlise hofer</cp:lastModifiedBy>
  <cp:revision>122</cp:revision>
  <cp:lastPrinted>2019-04-02T19:25:00Z</cp:lastPrinted>
  <dcterms:created xsi:type="dcterms:W3CDTF">2016-08-04T16:47:00Z</dcterms:created>
  <dcterms:modified xsi:type="dcterms:W3CDTF">2019-04-02T19:26:00Z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TC040096789991</vt:lpwstr>
  </property>
</Properties>
</file>